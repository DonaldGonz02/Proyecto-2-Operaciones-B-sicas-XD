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40D7" w14:textId="47FA8BE9" w:rsidR="002E626B" w:rsidRPr="002F32E3" w:rsidRDefault="002E626B" w:rsidP="00AF42CB">
      <w:pPr>
        <w:pStyle w:val="Ttulo"/>
        <w:spacing w:before="0"/>
        <w:rPr>
          <w:sz w:val="140"/>
          <w:szCs w:val="140"/>
          <w:lang w:val="en-US"/>
        </w:rPr>
      </w:pPr>
    </w:p>
    <w:p w14:paraId="6E225623" w14:textId="78FA6B7B" w:rsidR="00C31B26" w:rsidRDefault="00C31B26" w:rsidP="00224640">
      <w:pPr>
        <w:pStyle w:val="Subttulo"/>
      </w:pPr>
    </w:p>
    <w:p w14:paraId="5427729C" w14:textId="6F5AE618" w:rsidR="00AF42CB" w:rsidRPr="00AF42CB" w:rsidRDefault="00AF42CB" w:rsidP="00AF42CB"/>
    <w:p w14:paraId="1A806AD0" w14:textId="17207019" w:rsidR="00AF42CB" w:rsidRDefault="004B3A66">
      <w:r w:rsidRPr="00AF42CB">
        <w:rPr>
          <w:noProof/>
          <w:sz w:val="140"/>
          <w:szCs w:val="14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F2F964" wp14:editId="5C1064CB">
                <wp:simplePos x="0" y="0"/>
                <wp:positionH relativeFrom="margin">
                  <wp:posOffset>2380364</wp:posOffset>
                </wp:positionH>
                <wp:positionV relativeFrom="paragraph">
                  <wp:posOffset>5557807</wp:posOffset>
                </wp:positionV>
                <wp:extent cx="4378325" cy="1404620"/>
                <wp:effectExtent l="0" t="0" r="0" b="3810"/>
                <wp:wrapThrough wrapText="bothSides">
                  <wp:wrapPolygon edited="0">
                    <wp:start x="282" y="0"/>
                    <wp:lineTo x="282" y="21231"/>
                    <wp:lineTo x="21240" y="21231"/>
                    <wp:lineTo x="21240" y="0"/>
                    <wp:lineTo x="282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6661" w14:textId="15D0EB11" w:rsidR="00D24B3C" w:rsidRPr="00CA7C30" w:rsidRDefault="00D24B3C" w:rsidP="00D24B3C">
                            <w:pPr>
                              <w:jc w:val="right"/>
                              <w:rPr>
                                <w:rStyle w:val="nfasis"/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28"/>
                                <w:lang w:val="es-GT"/>
                              </w:rPr>
                            </w:pPr>
                            <w:r w:rsidRPr="00CA7C30">
                              <w:rPr>
                                <w:rStyle w:val="nfasis"/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28"/>
                                <w:lang w:val="es-GT"/>
                              </w:rPr>
                              <w:t>Donald Fernando González Pérez</w:t>
                            </w:r>
                          </w:p>
                          <w:p w14:paraId="0AD6A45A" w14:textId="64832400" w:rsidR="00D24B3C" w:rsidRPr="00CA7C30" w:rsidRDefault="00D24B3C" w:rsidP="00D24B3C">
                            <w:pPr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sz w:val="6"/>
                                <w:szCs w:val="6"/>
                                <w:lang w:val="es-GT"/>
                              </w:rPr>
                            </w:pPr>
                            <w:r w:rsidRPr="00CA7C30">
                              <w:rPr>
                                <w:rStyle w:val="nfasis"/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28"/>
                                <w:lang w:val="es-GT"/>
                              </w:rPr>
                              <w:t>Carné: 0907/20/15472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F2F9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7.45pt;margin-top:437.6pt;width:344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" filled="f" stroked="f">
                <v:textbox style="mso-fit-shape-to-text:t">
                  <w:txbxContent>
                    <w:p w14:paraId="7D446661" w14:textId="15D0EB11" w:rsidR="00D24B3C" w:rsidRPr="00CA7C30" w:rsidRDefault="00D24B3C" w:rsidP="00D24B3C">
                      <w:pPr>
                        <w:jc w:val="right"/>
                        <w:rPr>
                          <w:rStyle w:val="nfasis"/>
                          <w:rFonts w:ascii="Arial Rounded MT Bold" w:hAnsi="Arial Rounded MT Bold"/>
                          <w:b/>
                          <w:bCs/>
                          <w:sz w:val="40"/>
                          <w:szCs w:val="28"/>
                          <w:lang w:val="es-GT"/>
                        </w:rPr>
                      </w:pPr>
                      <w:r w:rsidRPr="00CA7C30">
                        <w:rPr>
                          <w:rStyle w:val="nfasis"/>
                          <w:rFonts w:ascii="Arial Rounded MT Bold" w:hAnsi="Arial Rounded MT Bold"/>
                          <w:b/>
                          <w:bCs/>
                          <w:sz w:val="40"/>
                          <w:szCs w:val="28"/>
                          <w:lang w:val="es-GT"/>
                        </w:rPr>
                        <w:t>Donald Fernando González Pérez</w:t>
                      </w:r>
                    </w:p>
                    <w:p w14:paraId="0AD6A45A" w14:textId="64832400" w:rsidR="00D24B3C" w:rsidRPr="00CA7C30" w:rsidRDefault="00D24B3C" w:rsidP="00D24B3C">
                      <w:pPr>
                        <w:jc w:val="right"/>
                        <w:rPr>
                          <w:rFonts w:ascii="Arial Rounded MT Bold" w:hAnsi="Arial Rounded MT Bold"/>
                          <w:b/>
                          <w:bCs/>
                          <w:sz w:val="6"/>
                          <w:szCs w:val="6"/>
                          <w:lang w:val="es-GT"/>
                        </w:rPr>
                      </w:pPr>
                      <w:r w:rsidRPr="00CA7C30">
                        <w:rPr>
                          <w:rStyle w:val="nfasis"/>
                          <w:rFonts w:ascii="Arial Rounded MT Bold" w:hAnsi="Arial Rounded MT Bold"/>
                          <w:b/>
                          <w:bCs/>
                          <w:sz w:val="40"/>
                          <w:szCs w:val="28"/>
                          <w:lang w:val="es-GT"/>
                        </w:rPr>
                        <w:t>Carné: 0907/20/15472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42CB">
        <w:rPr>
          <w:noProof/>
          <w:sz w:val="140"/>
          <w:szCs w:val="14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DED672" wp14:editId="219071FA">
                <wp:simplePos x="0" y="0"/>
                <wp:positionH relativeFrom="margin">
                  <wp:align>left</wp:align>
                </wp:positionH>
                <wp:positionV relativeFrom="paragraph">
                  <wp:posOffset>1890286</wp:posOffset>
                </wp:positionV>
                <wp:extent cx="4378960" cy="1404620"/>
                <wp:effectExtent l="0" t="0" r="0" b="5715"/>
                <wp:wrapThrough wrapText="bothSides">
                  <wp:wrapPolygon edited="0">
                    <wp:start x="282" y="0"/>
                    <wp:lineTo x="282" y="21445"/>
                    <wp:lineTo x="21237" y="21445"/>
                    <wp:lineTo x="21237" y="0"/>
                    <wp:lineTo x="282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59215" w14:textId="142BC24F" w:rsidR="00D24B3C" w:rsidRPr="002F32E3" w:rsidRDefault="00D24B3C" w:rsidP="002F32E3">
                            <w:pPr>
                              <w:rPr>
                                <w:rFonts w:ascii="Bernard MT Condensed" w:hAnsi="Bernard MT Condense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F32E3">
                              <w:rPr>
                                <w:rStyle w:val="nfasis"/>
                                <w:rFonts w:ascii="Bernard MT Condensed" w:hAnsi="Bernard MT Condensed"/>
                                <w:sz w:val="220"/>
                                <w:szCs w:val="160"/>
                              </w:rPr>
                              <w:t>Externa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ED672" id="_x0000_s1027" type="#_x0000_t202" style="position:absolute;margin-left:0;margin-top:148.85pt;width:344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" filled="f" stroked="f">
                <v:textbox style="mso-fit-shape-to-text:t">
                  <w:txbxContent>
                    <w:p w14:paraId="38459215" w14:textId="142BC24F" w:rsidR="00D24B3C" w:rsidRPr="002F32E3" w:rsidRDefault="00D24B3C" w:rsidP="002F32E3">
                      <w:pPr>
                        <w:rPr>
                          <w:rFonts w:ascii="Bernard MT Condensed" w:hAnsi="Bernard MT Condensed"/>
                          <w:b/>
                          <w:bCs/>
                          <w:sz w:val="32"/>
                          <w:szCs w:val="32"/>
                        </w:rPr>
                      </w:pPr>
                      <w:r w:rsidRPr="002F32E3">
                        <w:rPr>
                          <w:rStyle w:val="nfasis"/>
                          <w:rFonts w:ascii="Bernard MT Condensed" w:hAnsi="Bernard MT Condensed"/>
                          <w:sz w:val="220"/>
                          <w:szCs w:val="160"/>
                        </w:rPr>
                        <w:t>Externa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42CB">
        <w:rPr>
          <w:noProof/>
          <w:sz w:val="140"/>
          <w:szCs w:val="14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0A65C" wp14:editId="0B2A9B1A">
                <wp:simplePos x="0" y="0"/>
                <wp:positionH relativeFrom="margin">
                  <wp:align>right</wp:align>
                </wp:positionH>
                <wp:positionV relativeFrom="paragraph">
                  <wp:posOffset>541129</wp:posOffset>
                </wp:positionV>
                <wp:extent cx="6794500" cy="1404620"/>
                <wp:effectExtent l="0" t="0" r="0" b="1270"/>
                <wp:wrapThrough wrapText="bothSides">
                  <wp:wrapPolygon edited="0">
                    <wp:start x="182" y="0"/>
                    <wp:lineTo x="182" y="21327"/>
                    <wp:lineTo x="21378" y="21327"/>
                    <wp:lineTo x="21378" y="0"/>
                    <wp:lineTo x="182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851C" w14:textId="5AA4275B" w:rsidR="00D24B3C" w:rsidRPr="002F32E3" w:rsidRDefault="00D24B3C">
                            <w:pPr>
                              <w:rPr>
                                <w:rFonts w:ascii="Bernard MT Condensed" w:hAnsi="Bernard MT Condense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E2CCD">
                              <w:rPr>
                                <w:rFonts w:ascii="Bernard MT Condensed" w:hAnsi="Bernard MT Condensed" w:cs="Times New Roman"/>
                                <w:b/>
                                <w:bCs/>
                                <w:sz w:val="160"/>
                                <w:szCs w:val="160"/>
                                <w:lang w:val="es-GT"/>
                              </w:rPr>
                              <w:t>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0A65C" id="_x0000_s1028" type="#_x0000_t202" style="position:absolute;margin-left:483.8pt;margin-top:42.6pt;width:53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" filled="f" stroked="f">
                <v:textbox style="mso-fit-shape-to-text:t">
                  <w:txbxContent>
                    <w:p w14:paraId="7F6E851C" w14:textId="5AA4275B" w:rsidR="00D24B3C" w:rsidRPr="002F32E3" w:rsidRDefault="00D24B3C">
                      <w:pPr>
                        <w:rPr>
                          <w:rFonts w:ascii="Bernard MT Condensed" w:hAnsi="Bernard MT Condensed"/>
                          <w:b/>
                          <w:bCs/>
                          <w:sz w:val="32"/>
                          <w:szCs w:val="32"/>
                        </w:rPr>
                      </w:pPr>
                      <w:r w:rsidRPr="005E2CCD">
                        <w:rPr>
                          <w:rFonts w:ascii="Bernard MT Condensed" w:hAnsi="Bernard MT Condensed" w:cs="Times New Roman"/>
                          <w:b/>
                          <w:bCs/>
                          <w:sz w:val="160"/>
                          <w:szCs w:val="160"/>
                          <w:lang w:val="es-GT"/>
                        </w:rPr>
                        <w:t>Documentación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140"/>
          <w:szCs w:val="14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D16A11" wp14:editId="2C302E30">
                <wp:simplePos x="0" y="0"/>
                <wp:positionH relativeFrom="page">
                  <wp:align>right</wp:align>
                </wp:positionH>
                <wp:positionV relativeFrom="paragraph">
                  <wp:posOffset>1921181</wp:posOffset>
                </wp:positionV>
                <wp:extent cx="7429500" cy="57912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79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744C" id="Rectángulo 2" o:spid="_x0000_s1026" style="position:absolute;margin-left:533.8pt;margin-top:151.25pt;width:585pt;height:456pt;z-index:-25165516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" fillcolor="#e7e6e6 [3214]" stroked="f" strokeweight="1pt">
                <w10:wrap anchorx="page"/>
              </v:rect>
            </w:pict>
          </mc:Fallback>
        </mc:AlternateContent>
      </w:r>
      <w:r w:rsidR="002F32E3">
        <w:rPr>
          <w:noProof/>
        </w:rPr>
        <w:drawing>
          <wp:anchor distT="0" distB="0" distL="114300" distR="114300" simplePos="0" relativeHeight="251660288" behindDoc="0" locked="0" layoutInCell="1" allowOverlap="1" wp14:anchorId="58FB9AEB" wp14:editId="2D575F6D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533251" cy="3359150"/>
            <wp:effectExtent l="0" t="0" r="0" b="0"/>
            <wp:wrapSquare wrapText="bothSides"/>
            <wp:docPr id="1" name="Imagen 1" descr="Vector Calculator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Calculator at GetDrawings |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9" r="12018"/>
                    <a:stretch/>
                  </pic:blipFill>
                  <pic:spPr bwMode="auto">
                    <a:xfrm>
                      <a:off x="0" y="0"/>
                      <a:ext cx="2533251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42CB">
        <w:br w:type="page"/>
      </w:r>
    </w:p>
    <w:p w14:paraId="6BEF4B60" w14:textId="0E47FA70" w:rsidR="006A2C5D" w:rsidRPr="006A2C5D" w:rsidRDefault="00E92800" w:rsidP="006A2C5D">
      <w:pPr>
        <w:rPr>
          <w:rFonts w:asciiTheme="majorHAnsi" w:hAnsiTheme="majorHAnsi"/>
          <w:sz w:val="72"/>
          <w:szCs w:val="18"/>
        </w:rPr>
      </w:pPr>
      <w:r w:rsidRPr="00CA7C30">
        <w:rPr>
          <w:rFonts w:asciiTheme="majorHAnsi" w:hAnsiTheme="majorHAnsi"/>
          <w:noProof/>
          <w:sz w:val="72"/>
          <w:szCs w:val="18"/>
        </w:rPr>
        <w:lastRenderedPageBreak/>
        <mc:AlternateContent>
          <mc:Choice Requires="wpg">
            <w:drawing>
              <wp:anchor distT="0" distB="0" distL="228600" distR="228600" simplePos="0" relativeHeight="251677696" behindDoc="0" locked="0" layoutInCell="1" allowOverlap="1" wp14:anchorId="6F7B55DC" wp14:editId="04355413">
                <wp:simplePos x="0" y="0"/>
                <wp:positionH relativeFrom="margin">
                  <wp:posOffset>5969</wp:posOffset>
                </wp:positionH>
                <wp:positionV relativeFrom="margin">
                  <wp:posOffset>4039004</wp:posOffset>
                </wp:positionV>
                <wp:extent cx="3986151" cy="4868545"/>
                <wp:effectExtent l="0" t="0" r="0" b="8255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151" cy="4868545"/>
                          <a:chOff x="-10962" y="0"/>
                          <a:chExt cx="1839762" cy="7406773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-10962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647949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FD8A2" w14:textId="3BB9BDCA" w:rsidR="00E92800" w:rsidRPr="00E92800" w:rsidRDefault="00E92800" w:rsidP="00E92800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</w:pPr>
                              <w:r w:rsidRPr="00E92800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  <w:t>Establecer los datos de Entrada:</w:t>
                              </w:r>
                            </w:p>
                            <w:p w14:paraId="5FB2B5B7" w14:textId="21357079" w:rsidR="00E92800" w:rsidRPr="00E92800" w:rsidRDefault="00E92800" w:rsidP="00E9280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</w:pPr>
                              <w:r w:rsidRPr="00E9280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  <w:t>Para esto, se establecieron las variables a y b para que se capturen los valores enteros que el Usuario desee.</w:t>
                              </w:r>
                            </w:p>
                            <w:p w14:paraId="1A28A0DC" w14:textId="4EDC3BD9" w:rsidR="00E92800" w:rsidRPr="00E92800" w:rsidRDefault="00E92800" w:rsidP="00E92800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Arial Rounded MT Bold" w:hAnsi="Arial Rounded MT Bol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</w:pPr>
                              <w:r w:rsidRPr="00E92800">
                                <w:rPr>
                                  <w:rFonts w:ascii="Arial Rounded MT Bold" w:hAnsi="Arial Rounded MT Bol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  <w:t>Proceso:</w:t>
                              </w:r>
                            </w:p>
                            <w:p w14:paraId="71F0C5BA" w14:textId="1FA4A3DD" w:rsidR="00E92800" w:rsidRPr="00E92800" w:rsidRDefault="00E92800" w:rsidP="00E9280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</w:pPr>
                              <w:r w:rsidRPr="00E9280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  <w:t>Tomar los datos ingresados y operarlos de acuerdo a la función que el usuario indique, estas serán:</w:t>
                              </w:r>
                            </w:p>
                            <w:p w14:paraId="6C1F7547" w14:textId="02B68FF6" w:rsidR="00E92800" w:rsidRPr="00E92800" w:rsidRDefault="00E92800" w:rsidP="00E928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</w:pPr>
                              <w:r w:rsidRPr="00E9280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  <w:t>Sumar, Restar, Multiplicar y Dividir</w:t>
                              </w:r>
                            </w:p>
                            <w:p w14:paraId="74DEF7D0" w14:textId="30BD89D7" w:rsidR="00E92800" w:rsidRPr="00E92800" w:rsidRDefault="00E92800" w:rsidP="00E92800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Arial Rounded MT Bold" w:hAnsi="Arial Rounded MT Bol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</w:pPr>
                              <w:r w:rsidRPr="00E92800">
                                <w:rPr>
                                  <w:rFonts w:ascii="Arial Rounded MT Bold" w:hAnsi="Arial Rounded MT Bol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  <w:t>Generar valor de Salida:</w:t>
                              </w:r>
                            </w:p>
                            <w:p w14:paraId="725DBCCB" w14:textId="39E88461" w:rsidR="00E92800" w:rsidRPr="00E92800" w:rsidRDefault="00E92800" w:rsidP="00E9280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</w:pPr>
                              <w:r w:rsidRPr="00E9280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  <w:lang w:val="es-GT"/>
                                </w:rPr>
                                <w:t>Luego del Proceso de operación, el programa debe generar la respuesta y mostrarla en el campo asignado para esta acción.</w:t>
                              </w:r>
                            </w:p>
                            <w:p w14:paraId="7E9E4882" w14:textId="505458B7" w:rsidR="00CA7C30" w:rsidRPr="00CA7C30" w:rsidRDefault="00CA7C30" w:rsidP="00CA7C30">
                              <w:pPr>
                                <w:rPr>
                                  <w:color w:val="FFFFFF" w:themeColor="background1"/>
                                  <w:lang w:val="es-G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0A23C" w14:textId="0DE6C2D0" w:rsidR="00CA7C30" w:rsidRPr="00CA7C30" w:rsidRDefault="00CA7C30" w:rsidP="00CA7C30">
                              <w:pPr>
                                <w:pStyle w:val="Sinespaciado"/>
                                <w:jc w:val="center"/>
                                <w:rPr>
                                  <w:rFonts w:ascii="Arial Rounded MT Bold" w:eastAsiaTheme="majorEastAsia" w:hAnsi="Arial Rounded MT Bold" w:cstheme="majorBidi"/>
                                  <w:color w:val="4472C4" w:themeColor="accent1"/>
                                  <w:sz w:val="56"/>
                                  <w:szCs w:val="5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C30">
                                <w:rPr>
                                  <w:rFonts w:ascii="Arial Rounded MT Bold" w:eastAsiaTheme="majorEastAsia" w:hAnsi="Arial Rounded MT Bold" w:cstheme="majorBidi"/>
                                  <w:color w:val="4472C4" w:themeColor="accent1"/>
                                  <w:sz w:val="56"/>
                                  <w:szCs w:val="5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Análisis Básico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B55DC" id="Grupo 201" o:spid="_x0000_s1029" style="position:absolute;margin-left:.45pt;margin-top:318.05pt;width:313.85pt;height:383.35pt;z-index:251677696;mso-wrap-distance-left:18pt;mso-wrap-distance-right:18pt;mso-position-horizontal-relative:margin;mso-position-vertical-relative:margin;mso-width-relative:margin;mso-height-relative:margin" coordorigin="-109" coordsize="18397,7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">
                <v:rect id="Rectángulo 202" o:spid="_x0000_s1030" style="position:absolute;left:-109;width:18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31" style="position:absolute;top:9272;width:18288;height:6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394FD8A2" w14:textId="3BB9BDCA" w:rsidR="00E92800" w:rsidRPr="00E92800" w:rsidRDefault="00E92800" w:rsidP="00E92800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</w:pPr>
                        <w:r w:rsidRPr="00E92800">
                          <w:rPr>
                            <w:rFonts w:ascii="Arial Rounded MT Bold" w:hAnsi="Arial Rounded MT Bold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  <w:t>Establecer los datos de Entrada:</w:t>
                        </w:r>
                      </w:p>
                      <w:p w14:paraId="5FB2B5B7" w14:textId="21357079" w:rsidR="00E92800" w:rsidRPr="00E92800" w:rsidRDefault="00E92800" w:rsidP="00E92800">
                        <w:pPr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</w:pPr>
                        <w:r w:rsidRPr="00E92800"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  <w:t>Para esto, se establecieron las variables a y b para que se capturen los valores enteros que el Usuario desee.</w:t>
                        </w:r>
                      </w:p>
                      <w:p w14:paraId="1A28A0DC" w14:textId="4EDC3BD9" w:rsidR="00E92800" w:rsidRPr="00E92800" w:rsidRDefault="00E92800" w:rsidP="00E92800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rFonts w:ascii="Arial Rounded MT Bold" w:hAnsi="Arial Rounded MT Bol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</w:pPr>
                        <w:r w:rsidRPr="00E92800">
                          <w:rPr>
                            <w:rFonts w:ascii="Arial Rounded MT Bold" w:hAnsi="Arial Rounded MT Bol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  <w:t>Proceso:</w:t>
                        </w:r>
                      </w:p>
                      <w:p w14:paraId="71F0C5BA" w14:textId="1FA4A3DD" w:rsidR="00E92800" w:rsidRPr="00E92800" w:rsidRDefault="00E92800" w:rsidP="00E92800">
                        <w:pPr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</w:pPr>
                        <w:r w:rsidRPr="00E92800"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  <w:t>Tomar los datos ingresados y operarlos de acuerdo a la función que el usuario indique, estas serán:</w:t>
                        </w:r>
                      </w:p>
                      <w:p w14:paraId="6C1F7547" w14:textId="02B68FF6" w:rsidR="00E92800" w:rsidRPr="00E92800" w:rsidRDefault="00E92800" w:rsidP="00E9280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</w:pPr>
                        <w:r w:rsidRPr="00E92800"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  <w:t>Sumar, Restar, Multiplicar y Dividir</w:t>
                        </w:r>
                      </w:p>
                      <w:p w14:paraId="74DEF7D0" w14:textId="30BD89D7" w:rsidR="00E92800" w:rsidRPr="00E92800" w:rsidRDefault="00E92800" w:rsidP="00E92800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rFonts w:ascii="Arial Rounded MT Bold" w:hAnsi="Arial Rounded MT Bol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</w:pPr>
                        <w:r w:rsidRPr="00E92800">
                          <w:rPr>
                            <w:rFonts w:ascii="Arial Rounded MT Bold" w:hAnsi="Arial Rounded MT Bol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  <w:t>Generar valor de Salida:</w:t>
                        </w:r>
                      </w:p>
                      <w:p w14:paraId="725DBCCB" w14:textId="39E88461" w:rsidR="00E92800" w:rsidRPr="00E92800" w:rsidRDefault="00E92800" w:rsidP="00E92800">
                        <w:pPr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</w:pPr>
                        <w:r w:rsidRPr="00E92800"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  <w:szCs w:val="32"/>
                            <w:lang w:val="es-GT"/>
                          </w:rPr>
                          <w:t>Luego del Proceso de operación, el programa debe generar la respuesta y mostrarla en el campo asignado para esta acción.</w:t>
                        </w:r>
                      </w:p>
                      <w:p w14:paraId="7E9E4882" w14:textId="505458B7" w:rsidR="00CA7C30" w:rsidRPr="00CA7C30" w:rsidRDefault="00CA7C30" w:rsidP="00CA7C30">
                        <w:pPr>
                          <w:rPr>
                            <w:color w:val="FFFFFF" w:themeColor="background1"/>
                            <w:lang w:val="es-GT"/>
                          </w:rPr>
                        </w:pPr>
                      </w:p>
                    </w:txbxContent>
                  </v:textbox>
                </v:rect>
                <v:shape id="Cuadro de texto 204" o:spid="_x0000_s1032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" fillcolor="white [3212]" stroked="f" strokeweight=".5pt">
                  <v:textbox inset="0,0,0,0">
                    <w:txbxContent>
                      <w:p w14:paraId="1950A23C" w14:textId="0DE6C2D0" w:rsidR="00CA7C30" w:rsidRPr="00CA7C30" w:rsidRDefault="00CA7C30" w:rsidP="00CA7C30">
                        <w:pPr>
                          <w:pStyle w:val="Sinespaciado"/>
                          <w:jc w:val="center"/>
                          <w:rPr>
                            <w:rFonts w:ascii="Arial Rounded MT Bold" w:eastAsiaTheme="majorEastAsia" w:hAnsi="Arial Rounded MT Bold" w:cstheme="majorBidi"/>
                            <w:color w:val="4472C4" w:themeColor="accent1"/>
                            <w:sz w:val="56"/>
                            <w:szCs w:val="5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A7C30">
                          <w:rPr>
                            <w:rFonts w:ascii="Arial Rounded MT Bold" w:eastAsiaTheme="majorEastAsia" w:hAnsi="Arial Rounded MT Bold" w:cstheme="majorBidi"/>
                            <w:color w:val="4472C4" w:themeColor="accent1"/>
                            <w:sz w:val="56"/>
                            <w:szCs w:val="5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Análisis Básico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CA7C30">
        <w:rPr>
          <w:noProof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6F0A0F39" wp14:editId="7CB9514C">
                <wp:simplePos x="0" y="0"/>
                <wp:positionH relativeFrom="margin">
                  <wp:posOffset>-224790</wp:posOffset>
                </wp:positionH>
                <wp:positionV relativeFrom="margin">
                  <wp:posOffset>2030730</wp:posOffset>
                </wp:positionV>
                <wp:extent cx="7073265" cy="1457325"/>
                <wp:effectExtent l="0" t="0" r="0" b="9525"/>
                <wp:wrapSquare wrapText="bothSides"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265" cy="1457325"/>
                          <a:chOff x="-54602" y="0"/>
                          <a:chExt cx="3731115" cy="1457573"/>
                        </a:xfrm>
                      </wpg:grpSpPr>
                      <wps:wsp>
                        <wps:cNvPr id="199" name="Rectángulo 199"/>
                        <wps:cNvSpPr/>
                        <wps:spPr>
                          <a:xfrm>
                            <a:off x="-54602" y="0"/>
                            <a:ext cx="3731115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9BD0D" w14:textId="77777777" w:rsidR="006A2C5D" w:rsidRDefault="006A2C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uadro de texto 200"/>
                        <wps:cNvSpPr txBox="1"/>
                        <wps:spPr>
                          <a:xfrm>
                            <a:off x="0" y="252692"/>
                            <a:ext cx="3567448" cy="1204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D37BD" w14:textId="234AFDC5" w:rsidR="006A2C5D" w:rsidRPr="006A2C5D" w:rsidRDefault="006A2C5D" w:rsidP="006A2C5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6A2C5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Diseñar un programa de software con la capacidad de capturar 2 valores enteros, realizar una suma, resta, multiplicación o división, (esto de acuerdo a la operación que el usuario indique) y que muestre el resultado correspondiente a la operación seleccionada.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A0F39" id="Grupo 198" o:spid="_x0000_s1033" style="position:absolute;margin-left:-17.7pt;margin-top:159.9pt;width:556.95pt;height:114.75pt;z-index:251673600;mso-wrap-distance-left:14.4pt;mso-wrap-distance-top:3.6pt;mso-wrap-distance-right:14.4pt;mso-wrap-distance-bottom:3.6pt;mso-position-horizontal-relative:margin;mso-position-vertical-relative:margin;mso-width-relative:margin;mso-height-relative:margin" coordorigin="-546" coordsize="37311,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">
                <v:rect id="Rectángulo 199" o:spid="_x0000_s1034" style="position:absolute;left:-546;width:3731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33E9BD0D" w14:textId="77777777" w:rsidR="006A2C5D" w:rsidRDefault="006A2C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Cuadro de texto 200" o:spid="_x0000_s1035" type="#_x0000_t202" style="position:absolute;top:2526;width:35674;height:1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739D37BD" w14:textId="234AFDC5" w:rsidR="006A2C5D" w:rsidRPr="006A2C5D" w:rsidRDefault="006A2C5D" w:rsidP="006A2C5D">
                        <w:pPr>
                          <w:jc w:val="both"/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36"/>
                            <w:szCs w:val="36"/>
                          </w:rPr>
                        </w:pPr>
                        <w:r w:rsidRPr="006A2C5D">
                          <w:rPr>
                            <w:rFonts w:ascii="Times New Roman" w:hAnsi="Times New Roman" w:cs="Times New Roman"/>
                            <w:color w:val="4472C4" w:themeColor="accent1"/>
                            <w:sz w:val="36"/>
                            <w:szCs w:val="36"/>
                          </w:rPr>
                          <w:t>Diseñar un programa de software con la capacidad de capturar 2 valores enteros, realizar una suma, resta, multiplicación o división, (esto de acuerdo a la operación que el usuario indique) y que muestre el resultado correspondiente a la operación seleccionada.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A7C30" w:rsidRPr="00AF42CB">
        <w:rPr>
          <w:noProof/>
          <w:sz w:val="140"/>
          <w:szCs w:val="14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67408E" wp14:editId="7170E018">
                <wp:simplePos x="0" y="0"/>
                <wp:positionH relativeFrom="margin">
                  <wp:posOffset>-31115</wp:posOffset>
                </wp:positionH>
                <wp:positionV relativeFrom="margin">
                  <wp:posOffset>-34026</wp:posOffset>
                </wp:positionV>
                <wp:extent cx="6677025" cy="21215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2121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19B1" w14:textId="28CDE62A" w:rsidR="004B3A66" w:rsidRPr="00CA7C30" w:rsidRDefault="004B3A66" w:rsidP="004B3A66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144"/>
                                <w:szCs w:val="144"/>
                                <w:lang w:val="es-GT"/>
                              </w:rPr>
                            </w:pPr>
                            <w:r w:rsidRPr="00CA7C30">
                              <w:rPr>
                                <w:rStyle w:val="nfasis"/>
                                <w:rFonts w:ascii="Arial Rounded MT Bold" w:hAnsi="Arial Rounded MT Bold"/>
                                <w:b/>
                                <w:bCs/>
                                <w:sz w:val="144"/>
                                <w:szCs w:val="144"/>
                                <w:lang w:val="es-GT"/>
                              </w:rPr>
                              <w:t>Planteamiento del 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408E" id="_x0000_s1036" type="#_x0000_t202" style="position:absolute;margin-left:-2.45pt;margin-top:-2.7pt;width:525.75pt;height:16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" filled="f" stroked="f">
                <v:textbox>
                  <w:txbxContent>
                    <w:p w14:paraId="224B19B1" w14:textId="28CDE62A" w:rsidR="004B3A66" w:rsidRPr="00CA7C30" w:rsidRDefault="004B3A66" w:rsidP="004B3A66">
                      <w:pPr>
                        <w:rPr>
                          <w:rFonts w:ascii="Arial Rounded MT Bold" w:hAnsi="Arial Rounded MT Bold"/>
                          <w:b/>
                          <w:bCs/>
                          <w:sz w:val="144"/>
                          <w:szCs w:val="144"/>
                          <w:lang w:val="es-GT"/>
                        </w:rPr>
                      </w:pPr>
                      <w:r w:rsidRPr="00CA7C30">
                        <w:rPr>
                          <w:rStyle w:val="nfasis"/>
                          <w:rFonts w:ascii="Arial Rounded MT Bold" w:hAnsi="Arial Rounded MT Bold"/>
                          <w:b/>
                          <w:bCs/>
                          <w:sz w:val="144"/>
                          <w:szCs w:val="144"/>
                          <w:lang w:val="es-GT"/>
                        </w:rPr>
                        <w:t>Planteamiento del Problema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7C30">
        <w:rPr>
          <w:noProof/>
          <w:sz w:val="140"/>
          <w:szCs w:val="140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114582B" wp14:editId="4C4FA512">
                <wp:simplePos x="0" y="0"/>
                <wp:positionH relativeFrom="page">
                  <wp:align>right</wp:align>
                </wp:positionH>
                <wp:positionV relativeFrom="paragraph">
                  <wp:posOffset>-471170</wp:posOffset>
                </wp:positionV>
                <wp:extent cx="7429500" cy="2585545"/>
                <wp:effectExtent l="0" t="0" r="0" b="57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25855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34AF5" id="Rectángulo 5" o:spid="_x0000_s1026" style="position:absolute;margin-left:533.8pt;margin-top:-37.1pt;width:585pt;height:203.6pt;z-index:-25164697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" fillcolor="#e7e6e6 [3214]" stroked="f" strokeweight="1pt">
                <w10:wrap anchorx="page"/>
              </v:rect>
            </w:pict>
          </mc:Fallback>
        </mc:AlternateContent>
      </w:r>
    </w:p>
    <w:p w14:paraId="617FFBD3" w14:textId="67E3A3F4" w:rsidR="006A2C5D" w:rsidRPr="006A2C5D" w:rsidRDefault="006A2C5D" w:rsidP="006A2C5D">
      <w:pPr>
        <w:rPr>
          <w:rFonts w:asciiTheme="majorHAnsi" w:hAnsiTheme="majorHAnsi"/>
          <w:sz w:val="72"/>
          <w:szCs w:val="18"/>
        </w:rPr>
      </w:pPr>
    </w:p>
    <w:p w14:paraId="63A8B585" w14:textId="350E93E0" w:rsidR="006A2C5D" w:rsidRPr="006A2C5D" w:rsidRDefault="0011639C" w:rsidP="006A2C5D">
      <w:pPr>
        <w:rPr>
          <w:rFonts w:asciiTheme="majorHAnsi" w:hAnsiTheme="majorHAnsi"/>
          <w:sz w:val="72"/>
          <w:szCs w:val="1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0D9C419" wp14:editId="527ED4A7">
            <wp:simplePos x="0" y="0"/>
            <wp:positionH relativeFrom="margin">
              <wp:posOffset>3962400</wp:posOffset>
            </wp:positionH>
            <wp:positionV relativeFrom="margin">
              <wp:posOffset>4872990</wp:posOffset>
            </wp:positionV>
            <wp:extent cx="3159136" cy="3810000"/>
            <wp:effectExtent l="0" t="0" r="0" b="0"/>
            <wp:wrapNone/>
            <wp:docPr id="10" name="Imagen 10" descr="pasos para realizar el planteamiento del problema - planteamien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os para realizar el planteamiento del problema - planteamiento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97" cy="381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28F0E" w14:textId="18B90D82" w:rsidR="006A2C5D" w:rsidRPr="006A2C5D" w:rsidRDefault="006A2C5D" w:rsidP="006A2C5D">
      <w:pPr>
        <w:rPr>
          <w:rFonts w:asciiTheme="majorHAnsi" w:hAnsiTheme="majorHAnsi"/>
          <w:sz w:val="72"/>
          <w:szCs w:val="18"/>
        </w:rPr>
      </w:pPr>
    </w:p>
    <w:p w14:paraId="7DA79532" w14:textId="70A77D8F" w:rsidR="006A2C5D" w:rsidRPr="006A2C5D" w:rsidRDefault="006A2C5D" w:rsidP="006A2C5D">
      <w:pPr>
        <w:ind w:firstLine="720"/>
        <w:rPr>
          <w:rFonts w:asciiTheme="majorHAnsi" w:hAnsiTheme="majorHAnsi"/>
          <w:sz w:val="72"/>
          <w:szCs w:val="18"/>
        </w:rPr>
      </w:pPr>
    </w:p>
    <w:p w14:paraId="17D96600" w14:textId="77777777" w:rsidR="00E92800" w:rsidRDefault="00E92800" w:rsidP="006A2C5D">
      <w:pPr>
        <w:rPr>
          <w:rFonts w:asciiTheme="majorHAnsi" w:hAnsiTheme="majorHAnsi"/>
          <w:sz w:val="72"/>
          <w:szCs w:val="18"/>
        </w:rPr>
      </w:pPr>
    </w:p>
    <w:p w14:paraId="24C33D34" w14:textId="0E42838E" w:rsidR="00E92800" w:rsidRDefault="00E92800" w:rsidP="006A2C5D">
      <w:pPr>
        <w:rPr>
          <w:rFonts w:asciiTheme="majorHAnsi" w:hAnsiTheme="majorHAnsi"/>
          <w:sz w:val="72"/>
          <w:szCs w:val="18"/>
        </w:rPr>
      </w:pPr>
    </w:p>
    <w:p w14:paraId="01694941" w14:textId="3B5B50DA" w:rsidR="00E92800" w:rsidRDefault="00E92800">
      <w:pPr>
        <w:rPr>
          <w:rFonts w:asciiTheme="majorHAnsi" w:hAnsiTheme="majorHAnsi"/>
          <w:sz w:val="72"/>
          <w:szCs w:val="18"/>
        </w:rPr>
      </w:pPr>
      <w:r>
        <w:rPr>
          <w:rFonts w:asciiTheme="majorHAnsi" w:hAnsiTheme="majorHAnsi"/>
          <w:sz w:val="72"/>
          <w:szCs w:val="18"/>
        </w:rPr>
        <w:br w:type="page"/>
      </w:r>
    </w:p>
    <w:p w14:paraId="14C61F72" w14:textId="1FBA3C94" w:rsidR="00E92800" w:rsidRDefault="005E2CCD" w:rsidP="006A2C5D">
      <w:pPr>
        <w:rPr>
          <w:rFonts w:asciiTheme="majorHAnsi" w:hAnsiTheme="majorHAnsi"/>
          <w:sz w:val="72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516B4A" wp14:editId="4A34CD17">
                <wp:simplePos x="0" y="0"/>
                <wp:positionH relativeFrom="margin">
                  <wp:align>left</wp:align>
                </wp:positionH>
                <wp:positionV relativeFrom="page">
                  <wp:posOffset>666750</wp:posOffset>
                </wp:positionV>
                <wp:extent cx="6419850" cy="9220200"/>
                <wp:effectExtent l="0" t="38100" r="19050" b="19050"/>
                <wp:wrapNone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9220200"/>
                          <a:chOff x="0" y="0"/>
                          <a:chExt cx="2475865" cy="10130791"/>
                        </a:xfrm>
                      </wpg:grpSpPr>
                      <wps:wsp>
                        <wps:cNvPr id="212" name="Autoforma 14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2475865" cy="101307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941F989" w14:textId="17F1BE68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Pseudocódigo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Operaciones_B</w:t>
                              </w:r>
                              <w:r w:rsidRPr="00A20232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�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sicas</w:t>
                              </w:r>
                              <w:proofErr w:type="spellEnd"/>
                            </w:p>
                            <w:p w14:paraId="6B4070DC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//Entrada</w:t>
                              </w:r>
                            </w:p>
                            <w:p w14:paraId="223691CD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//declaramos variables</w:t>
                              </w:r>
                            </w:p>
                            <w:p w14:paraId="228422D7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n1&lt;-0</w:t>
                              </w:r>
                            </w:p>
                            <w:p w14:paraId="423962E1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n2&lt;-0</w:t>
                              </w:r>
                            </w:p>
                            <w:p w14:paraId="2E93243C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menu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&lt;-0</w:t>
                              </w:r>
                            </w:p>
                            <w:p w14:paraId="5DE1EB1C" w14:textId="31F389DF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//Instrucci</w:t>
                              </w:r>
                              <w:r w:rsidRPr="00A20232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 general</w:t>
                              </w:r>
                            </w:p>
                            <w:p w14:paraId="3F057ECB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Escribir "Ingrese dos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numeros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que desee operar";</w:t>
                              </w:r>
                            </w:p>
                            <w:p w14:paraId="50DE019E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//solicitamos el primer valor</w:t>
                              </w:r>
                            </w:p>
                            <w:p w14:paraId="6FF0FC5D" w14:textId="111CE82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Escribir "Inserte primer 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número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: ";</w:t>
                              </w:r>
                            </w:p>
                            <w:p w14:paraId="0B0E6031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leer n1;</w:t>
                              </w:r>
                            </w:p>
                            <w:p w14:paraId="418CFA90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//Solicitamos el segundo valor</w:t>
                              </w:r>
                            </w:p>
                            <w:p w14:paraId="58753A15" w14:textId="0F4200D8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Escribir "Inserte segundo 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número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: ";</w:t>
                              </w:r>
                            </w:p>
                            <w:p w14:paraId="24421451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leer n2;</w:t>
                              </w:r>
                            </w:p>
                            <w:p w14:paraId="1612355B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//mostramos las opciones para realizar la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operaci</w:t>
                              </w:r>
                              <w:r w:rsidRPr="00A20232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�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</w:t>
                              </w:r>
                              <w:proofErr w:type="spellEnd"/>
                            </w:p>
                            <w:p w14:paraId="029ABFD1" w14:textId="6F9DA89B" w:rsidR="00A20232" w:rsidRDefault="00A20232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Leer </w:t>
                              </w:r>
                            </w:p>
                            <w:p w14:paraId="0A182F8C" w14:textId="1B255781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Escribir "(1) Sumar";</w:t>
                              </w:r>
                            </w:p>
                            <w:p w14:paraId="5CE4C2D5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Escribir "(2) Restar";</w:t>
                              </w:r>
                            </w:p>
                            <w:p w14:paraId="4F134F54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Escribir "(3) Multiplicar";</w:t>
                              </w:r>
                            </w:p>
                            <w:p w14:paraId="32D71D36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Escribir "(4) Dividir";</w:t>
                              </w:r>
                            </w:p>
                            <w:p w14:paraId="01887657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Escribir " ";</w:t>
                              </w:r>
                            </w:p>
                            <w:p w14:paraId="6B309349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leer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menu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418F53C1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escribir " ";</w:t>
                              </w:r>
                            </w:p>
                            <w:p w14:paraId="328CD846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</w:p>
                            <w:p w14:paraId="6051C201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//indicamos como se ejecutar</w:t>
                              </w:r>
                              <w:r w:rsidRPr="00A20232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�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la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seleci</w:t>
                              </w:r>
                              <w:r w:rsidRPr="00A20232">
                                <w:rPr>
                                  <w:rFonts w:ascii="Tahoma" w:hAnsi="Tahoma" w:cs="Tahoma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�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del usuario para operar ambos valores</w:t>
                              </w:r>
                            </w:p>
                            <w:p w14:paraId="3B8C92A1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segun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menu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Hacer</w:t>
                              </w:r>
                            </w:p>
                            <w:p w14:paraId="1AE20468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1: Escribir "Vas a sumar";</w:t>
                              </w:r>
                            </w:p>
                            <w:p w14:paraId="6BCFBC0E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Escribir "La suma es: ",n1+n2;</w:t>
                              </w:r>
                            </w:p>
                            <w:p w14:paraId="1B6E60B8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4814197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2: escribir "Vas a restar";</w:t>
                              </w:r>
                            </w:p>
                            <w:p w14:paraId="1DBE3A64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 xml:space="preserve">Escribir "La resta es: ",n1-n2; </w:t>
                              </w:r>
                            </w:p>
                            <w:p w14:paraId="25D2BD9C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0C0D4C1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3: Escribir "vas a multiplicar";</w:t>
                              </w:r>
                            </w:p>
                            <w:p w14:paraId="20AEA3BE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 xml:space="preserve">Escribir "La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multiplicacion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es: ",n1*n2;</w:t>
                              </w:r>
                            </w:p>
                            <w:p w14:paraId="66CC6944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AEF4D37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4: Escribir "Vas a Dividir";</w:t>
                              </w:r>
                            </w:p>
                            <w:p w14:paraId="597205F4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Mientras n2=0 Hacer</w:t>
                              </w:r>
                            </w:p>
                            <w:p w14:paraId="065B4CB8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Escribir "Divides por 0. Resultado Indefinido";</w:t>
                              </w:r>
                            </w:p>
                            <w:p w14:paraId="779AD19B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Escribir " ";</w:t>
                              </w:r>
                            </w:p>
                            <w:p w14:paraId="0968324E" w14:textId="5EC8CF84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 xml:space="preserve">Escribir "Vuelve a insertar el segundo 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número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:";</w:t>
                              </w:r>
                            </w:p>
                            <w:p w14:paraId="7D5E8BB6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leer n2;</w:t>
                              </w:r>
                            </w:p>
                            <w:p w14:paraId="2F22B9DB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FinMientras</w:t>
                              </w:r>
                              <w:proofErr w:type="spellEnd"/>
                            </w:p>
                            <w:p w14:paraId="6240E065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 xml:space="preserve">Escribir "La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division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es: ",n1/n2;</w:t>
                              </w:r>
                            </w:p>
                            <w:p w14:paraId="2CD34DAB" w14:textId="7D8252B1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/en caso de que no se ingrese 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algún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dato valido</w:t>
                              </w:r>
                            </w:p>
                            <w:p w14:paraId="41576BD8" w14:textId="77777777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>De Otro Modo:</w:t>
                              </w:r>
                            </w:p>
                            <w:p w14:paraId="51D10553" w14:textId="437ED62A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  <w:t xml:space="preserve">Escribir "No se encuentra 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número</w:t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operacion</w:t>
                              </w:r>
                              <w:proofErr w:type="spellEnd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";</w:t>
                              </w:r>
                            </w:p>
                            <w:p w14:paraId="1C0A377B" w14:textId="17478E8A" w:rsidR="00B70C76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FinSegun</w:t>
                              </w:r>
                              <w:proofErr w:type="spellEnd"/>
                            </w:p>
                            <w:p w14:paraId="2808B73E" w14:textId="4EFF36A2" w:rsidR="005E2CCD" w:rsidRPr="00A20232" w:rsidRDefault="00B70C76" w:rsidP="00B70C76">
                              <w:pPr>
                                <w:spacing w:after="0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20232">
                                <w:rPr>
                                  <w:rFonts w:ascii="Consolas" w:hAnsi="Consolas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FinProceso</w:t>
                              </w:r>
                              <w:proofErr w:type="spellEnd"/>
                            </w:p>
                            <w:p w14:paraId="64793BB0" w14:textId="2B09B86F" w:rsidR="005E2CCD" w:rsidRPr="00B70C76" w:rsidRDefault="005E2CCD" w:rsidP="005E2CCD">
                              <w:pPr>
                                <w:rPr>
                                  <w:rFonts w:ascii="Consolas" w:hAnsi="Consolas"/>
                                  <w:color w:val="C6281D" w:themeColor="text2"/>
                                  <w:sz w:val="12"/>
                                  <w:szCs w:val="12"/>
                                  <w:lang w:val="es-GT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ángulo 213"/>
                        <wps:cNvSpPr/>
                        <wps:spPr>
                          <a:xfrm>
                            <a:off x="71919" y="0"/>
                            <a:ext cx="2331623" cy="3872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97D69" w14:textId="4CE0B7C6" w:rsidR="005E2CCD" w:rsidRPr="00B70C76" w:rsidRDefault="00B70C76" w:rsidP="00B70C76">
                              <w:pPr>
                                <w:spacing w:after="0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s-GT"/>
                                </w:rPr>
                              </w:pPr>
                              <w:r w:rsidRPr="00B70C76">
                                <w:rPr>
                                  <w:rFonts w:ascii="Arial Rounded MT Bold" w:hAnsi="Arial Rounded MT Bold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s-GT"/>
                                </w:rPr>
                                <w:t>Diseño de la Solución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4" name="Rectángulo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0C87C" w14:textId="77777777" w:rsidR="005E2CCD" w:rsidRDefault="005E2CCD" w:rsidP="005E2CC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16B4A" id="Grupo 211" o:spid="_x0000_s1037" style="position:absolute;margin-left:0;margin-top:52.5pt;width:505.5pt;height:726pt;z-index:251679744;mso-position-horizontal:left;mso-position-horizontal-relative:margin;mso-position-vertical-relative:page" coordsize="247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">
                <v:rect id="Autoforma 14" o:spid="_x0000_s1038" style="position:absolute;width:24758;height:10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4941F989" w14:textId="17F1BE68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  <w:t>Pseudocódigo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Operaciones_B</w:t>
                        </w:r>
                        <w:r w:rsidRPr="00A20232">
                          <w:rPr>
                            <w:rFonts w:ascii="Tahoma" w:hAnsi="Tahoma" w:cs="Tahoma"/>
                            <w:color w:val="767171" w:themeColor="background2" w:themeShade="80"/>
                            <w:sz w:val="20"/>
                            <w:szCs w:val="20"/>
                          </w:rPr>
                          <w:t>�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sicas</w:t>
                        </w:r>
                        <w:proofErr w:type="spellEnd"/>
                      </w:p>
                      <w:p w14:paraId="6B4070DC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//Entrada</w:t>
                        </w:r>
                      </w:p>
                      <w:p w14:paraId="223691CD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//declaramos variables</w:t>
                        </w:r>
                      </w:p>
                      <w:p w14:paraId="228422D7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n1&lt;-0</w:t>
                        </w:r>
                      </w:p>
                      <w:p w14:paraId="423962E1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n2&lt;-0</w:t>
                        </w:r>
                      </w:p>
                      <w:p w14:paraId="2E93243C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menu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&lt;-0</w:t>
                        </w:r>
                      </w:p>
                      <w:p w14:paraId="5DE1EB1C" w14:textId="31F389DF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//Instrucci</w:t>
                        </w:r>
                        <w:r w:rsidRPr="00A20232">
                          <w:rPr>
                            <w:rFonts w:ascii="Tahoma" w:hAnsi="Tahoma" w:cs="Tahoma"/>
                            <w:color w:val="767171" w:themeColor="background2" w:themeShade="80"/>
                            <w:sz w:val="20"/>
                            <w:szCs w:val="20"/>
                          </w:rPr>
                          <w:t>ó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 general</w:t>
                        </w:r>
                      </w:p>
                      <w:p w14:paraId="3F057ECB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Escribir "Ingrese dos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numeros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que desee operar";</w:t>
                        </w:r>
                      </w:p>
                      <w:p w14:paraId="50DE019E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//solicitamos el primer valor</w:t>
                        </w:r>
                      </w:p>
                      <w:p w14:paraId="6FF0FC5D" w14:textId="111CE82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Escribir "Inserte primer 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número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: ";</w:t>
                        </w:r>
                      </w:p>
                      <w:p w14:paraId="0B0E6031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leer n1;</w:t>
                        </w:r>
                      </w:p>
                      <w:p w14:paraId="418CFA90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//Solicitamos el segundo valor</w:t>
                        </w:r>
                      </w:p>
                      <w:p w14:paraId="58753A15" w14:textId="0F4200D8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Escribir "Inserte segundo 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número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: ";</w:t>
                        </w:r>
                      </w:p>
                      <w:p w14:paraId="24421451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leer n2;</w:t>
                        </w:r>
                      </w:p>
                      <w:p w14:paraId="1612355B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//mostramos las opciones para realizar la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operaci</w:t>
                        </w:r>
                        <w:r w:rsidRPr="00A20232">
                          <w:rPr>
                            <w:rFonts w:ascii="Tahoma" w:hAnsi="Tahoma" w:cs="Tahoma"/>
                            <w:color w:val="767171" w:themeColor="background2" w:themeShade="80"/>
                            <w:sz w:val="20"/>
                            <w:szCs w:val="20"/>
                          </w:rPr>
                          <w:t>�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</w:t>
                        </w:r>
                        <w:proofErr w:type="spellEnd"/>
                      </w:p>
                      <w:p w14:paraId="029ABFD1" w14:textId="6F9DA89B" w:rsidR="00A20232" w:rsidRDefault="00A20232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Leer </w:t>
                        </w:r>
                      </w:p>
                      <w:p w14:paraId="0A182F8C" w14:textId="1B255781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Escribir "(1) Sumar";</w:t>
                        </w:r>
                      </w:p>
                      <w:p w14:paraId="5CE4C2D5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Escribir "(2) Restar";</w:t>
                        </w:r>
                      </w:p>
                      <w:p w14:paraId="4F134F54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Escribir "(3) Multiplicar";</w:t>
                        </w:r>
                      </w:p>
                      <w:p w14:paraId="32D71D36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Escribir "(4) Dividir";</w:t>
                        </w:r>
                      </w:p>
                      <w:p w14:paraId="01887657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Escribir " ";</w:t>
                        </w:r>
                      </w:p>
                      <w:p w14:paraId="6B309349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leer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menu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;</w:t>
                        </w:r>
                      </w:p>
                      <w:p w14:paraId="418F53C1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escribir " ";</w:t>
                        </w:r>
                      </w:p>
                      <w:p w14:paraId="328CD846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</w:p>
                      <w:p w14:paraId="6051C201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//indicamos como se ejecutar</w:t>
                        </w:r>
                        <w:r w:rsidRPr="00A20232">
                          <w:rPr>
                            <w:rFonts w:ascii="Tahoma" w:hAnsi="Tahoma" w:cs="Tahoma"/>
                            <w:color w:val="767171" w:themeColor="background2" w:themeShade="80"/>
                            <w:sz w:val="20"/>
                            <w:szCs w:val="20"/>
                          </w:rPr>
                          <w:t>�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la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seleci</w:t>
                        </w:r>
                        <w:r w:rsidRPr="00A20232">
                          <w:rPr>
                            <w:rFonts w:ascii="Tahoma" w:hAnsi="Tahoma" w:cs="Tahoma"/>
                            <w:color w:val="767171" w:themeColor="background2" w:themeShade="80"/>
                            <w:sz w:val="20"/>
                            <w:szCs w:val="20"/>
                          </w:rPr>
                          <w:t>�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del usuario para operar ambos valores</w:t>
                        </w:r>
                      </w:p>
                      <w:p w14:paraId="3B8C92A1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segun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menu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Hacer</w:t>
                        </w:r>
                      </w:p>
                      <w:p w14:paraId="1AE20468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1: Escribir "Vas a sumar";</w:t>
                        </w:r>
                      </w:p>
                      <w:p w14:paraId="6BCFBC0E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Escribir "La suma es: ",n1+n2;</w:t>
                        </w:r>
                      </w:p>
                      <w:p w14:paraId="1B6E60B8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</w:p>
                      <w:p w14:paraId="74814197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2: escribir "Vas a restar";</w:t>
                        </w:r>
                      </w:p>
                      <w:p w14:paraId="1DBE3A64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 xml:space="preserve">Escribir "La resta es: ",n1-n2; </w:t>
                        </w:r>
                      </w:p>
                      <w:p w14:paraId="25D2BD9C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</w:p>
                      <w:p w14:paraId="20C0D4C1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3: Escribir "vas a multiplicar";</w:t>
                        </w:r>
                      </w:p>
                      <w:p w14:paraId="20AEA3BE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 xml:space="preserve">Escribir "La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multiplicacion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es: ",n1*n2;</w:t>
                        </w:r>
                      </w:p>
                      <w:p w14:paraId="66CC6944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</w:p>
                      <w:p w14:paraId="4AEF4D37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4: Escribir "Vas a Dividir";</w:t>
                        </w:r>
                      </w:p>
                      <w:p w14:paraId="597205F4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Mientras n2=0 Hacer</w:t>
                        </w:r>
                      </w:p>
                      <w:p w14:paraId="065B4CB8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Escribir "Divides por 0. Resultado Indefinido";</w:t>
                        </w:r>
                      </w:p>
                      <w:p w14:paraId="779AD19B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Escribir " ";</w:t>
                        </w:r>
                      </w:p>
                      <w:p w14:paraId="0968324E" w14:textId="5EC8CF84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 xml:space="preserve">Escribir "Vuelve a insertar el segundo 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número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:";</w:t>
                        </w:r>
                      </w:p>
                      <w:p w14:paraId="7D5E8BB6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leer n2;</w:t>
                        </w:r>
                      </w:p>
                      <w:p w14:paraId="2F22B9DB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FinMientras</w:t>
                        </w:r>
                        <w:proofErr w:type="spellEnd"/>
                      </w:p>
                      <w:p w14:paraId="6240E065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 xml:space="preserve">Escribir "La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division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es: ",n1/n2;</w:t>
                        </w:r>
                      </w:p>
                      <w:p w14:paraId="2CD34DAB" w14:textId="7D8252B1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/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/en caso de que no se ingrese 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algún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dato valido</w:t>
                        </w:r>
                      </w:p>
                      <w:p w14:paraId="41576BD8" w14:textId="77777777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>De Otro Modo:</w:t>
                        </w:r>
                      </w:p>
                      <w:p w14:paraId="51D10553" w14:textId="437ED62A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  <w:t xml:space="preserve">Escribir "No se encuentra 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número</w:t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operacion</w:t>
                        </w:r>
                        <w:proofErr w:type="spellEnd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";</w:t>
                        </w:r>
                      </w:p>
                      <w:p w14:paraId="1C0A377B" w14:textId="17478E8A" w:rsidR="00B70C76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FinSegun</w:t>
                        </w:r>
                        <w:proofErr w:type="spellEnd"/>
                      </w:p>
                      <w:p w14:paraId="2808B73E" w14:textId="4EFF36A2" w:rsidR="005E2CCD" w:rsidRPr="00A20232" w:rsidRDefault="00B70C76" w:rsidP="00B70C76">
                        <w:pPr>
                          <w:spacing w:after="0"/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proofErr w:type="spellStart"/>
                        <w:r w:rsidRPr="00A20232">
                          <w:rPr>
                            <w:rFonts w:ascii="Consolas" w:hAnsi="Consolas"/>
                            <w:color w:val="767171" w:themeColor="background2" w:themeShade="80"/>
                            <w:sz w:val="20"/>
                            <w:szCs w:val="20"/>
                          </w:rPr>
                          <w:t>FinProceso</w:t>
                        </w:r>
                        <w:proofErr w:type="spellEnd"/>
                      </w:p>
                      <w:p w14:paraId="64793BB0" w14:textId="2B09B86F" w:rsidR="005E2CCD" w:rsidRPr="00B70C76" w:rsidRDefault="005E2CCD" w:rsidP="005E2CCD">
                        <w:pPr>
                          <w:rPr>
                            <w:rFonts w:ascii="Consolas" w:hAnsi="Consolas"/>
                            <w:color w:val="C6281D" w:themeColor="text2"/>
                            <w:sz w:val="12"/>
                            <w:szCs w:val="12"/>
                            <w:lang w:val="es-GT"/>
                          </w:rPr>
                        </w:pPr>
                      </w:p>
                    </w:txbxContent>
                  </v:textbox>
                </v:rect>
                <v:rect id="Rectángulo 213" o:spid="_x0000_s1039" style="position:absolute;left:719;width:23316;height:3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style="mso-fit-shape-to-text:t" inset="0,0,0,0">
                    <w:txbxContent>
                      <w:p w14:paraId="37A97D69" w14:textId="4CE0B7C6" w:rsidR="005E2CCD" w:rsidRPr="00B70C76" w:rsidRDefault="00B70C76" w:rsidP="00B70C76">
                        <w:pPr>
                          <w:spacing w:after="0"/>
                          <w:jc w:val="center"/>
                          <w:rPr>
                            <w:rFonts w:ascii="Arial Rounded MT Bold" w:hAnsi="Arial Rounded MT Bold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s-GT"/>
                          </w:rPr>
                        </w:pPr>
                        <w:r w:rsidRPr="00B70C76">
                          <w:rPr>
                            <w:rFonts w:ascii="Arial Rounded MT Bold" w:hAnsi="Arial Rounded MT Bold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s-GT"/>
                          </w:rPr>
                          <w:t>Diseño de la Solución</w:t>
                        </w:r>
                      </w:p>
                    </w:txbxContent>
                  </v:textbox>
                </v:rect>
                <v:rect id="Rectángulo 214" o:spid="_x0000_s1040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4720C87C" w14:textId="77777777" w:rsidR="005E2CCD" w:rsidRDefault="005E2CCD" w:rsidP="005E2CC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16EE1252" w14:textId="22513064" w:rsidR="00E92800" w:rsidRDefault="00E92800">
      <w:pPr>
        <w:rPr>
          <w:rFonts w:asciiTheme="majorHAnsi" w:hAnsiTheme="majorHAnsi"/>
          <w:sz w:val="72"/>
          <w:szCs w:val="18"/>
        </w:rPr>
      </w:pPr>
      <w:r>
        <w:rPr>
          <w:rFonts w:asciiTheme="majorHAnsi" w:hAnsiTheme="majorHAnsi"/>
          <w:sz w:val="72"/>
          <w:szCs w:val="18"/>
        </w:rPr>
        <w:br w:type="page"/>
      </w:r>
    </w:p>
    <w:p w14:paraId="7653F570" w14:textId="163293E5" w:rsidR="00E92800" w:rsidRDefault="00917ADD">
      <w:pPr>
        <w:rPr>
          <w:rFonts w:asciiTheme="majorHAnsi" w:hAnsiTheme="majorHAnsi"/>
          <w:sz w:val="72"/>
          <w:szCs w:val="18"/>
        </w:rPr>
      </w:pPr>
      <w:r w:rsidRPr="004F7239">
        <w:rPr>
          <w:rFonts w:asciiTheme="majorHAnsi" w:hAnsiTheme="majorHAnsi"/>
          <w:noProof/>
          <w:sz w:val="72"/>
          <w:szCs w:val="18"/>
        </w:rPr>
        <w:lastRenderedPageBreak/>
        <mc:AlternateContent>
          <mc:Choice Requires="wps">
            <w:drawing>
              <wp:anchor distT="118745" distB="118745" distL="114300" distR="114300" simplePos="0" relativeHeight="251683840" behindDoc="0" locked="0" layoutInCell="0" allowOverlap="1" wp14:anchorId="7BD5D9FA" wp14:editId="4CA17834">
                <wp:simplePos x="0" y="0"/>
                <wp:positionH relativeFrom="margin">
                  <wp:posOffset>2214245</wp:posOffset>
                </wp:positionH>
                <wp:positionV relativeFrom="paragraph">
                  <wp:posOffset>3782695</wp:posOffset>
                </wp:positionV>
                <wp:extent cx="4167505" cy="1038225"/>
                <wp:effectExtent l="0" t="0" r="0" b="0"/>
                <wp:wrapSquare wrapText="bothSides"/>
                <wp:docPr id="6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C9B6BA4" w14:textId="7F454DF7" w:rsidR="004F7239" w:rsidRPr="004F7239" w:rsidRDefault="004F7239" w:rsidP="004F723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4F7239"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  <w:t>Autor del Código:</w:t>
                            </w:r>
                          </w:p>
                          <w:p w14:paraId="20CD0AB9" w14:textId="5789ACFE" w:rsidR="004F7239" w:rsidRPr="004F7239" w:rsidRDefault="004F723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4F723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  <w:t>Donald Fernando González Pérez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5D9FA" id="_x0000_s1041" type="#_x0000_t202" style="position:absolute;margin-left:174.35pt;margin-top:297.85pt;width:328.15pt;height:81.75pt;z-index:251683840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" o:allowincell="f" filled="f" stroked="f">
                <v:textbox>
                  <w:txbxContent>
                    <w:p w14:paraId="0C9B6BA4" w14:textId="7F454DF7" w:rsidR="004F7239" w:rsidRPr="004F7239" w:rsidRDefault="004F7239" w:rsidP="004F7239">
                      <w:pPr>
                        <w:pBdr>
                          <w:left w:val="single" w:sz="12" w:space="9" w:color="4472C4" w:themeColor="accent1"/>
                        </w:pBdr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</w:pPr>
                      <w:r w:rsidRPr="004F7239"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  <w:t>Autor del Código:</w:t>
                      </w:r>
                    </w:p>
                    <w:p w14:paraId="20CD0AB9" w14:textId="5789ACFE" w:rsidR="004F7239" w:rsidRPr="004F7239" w:rsidRDefault="004F723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GT"/>
                        </w:rPr>
                      </w:pPr>
                      <w:r w:rsidRPr="004F7239"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  <w:t>Donald Fernando González Pérez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56051A3" wp14:editId="7C26B21B">
            <wp:simplePos x="0" y="0"/>
            <wp:positionH relativeFrom="margin">
              <wp:align>left</wp:align>
            </wp:positionH>
            <wp:positionV relativeFrom="margin">
              <wp:posOffset>3020060</wp:posOffset>
            </wp:positionV>
            <wp:extent cx="2125535" cy="2125535"/>
            <wp:effectExtent l="0" t="0" r="8255" b="8255"/>
            <wp:wrapSquare wrapText="bothSides"/>
            <wp:docPr id="13" name="Imagen 13" descr="programador - Iconos gratis de herramientas y utensil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amador - Iconos gratis de herramientas y utensili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535" cy="21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232" w:rsidRPr="00A20232">
        <w:rPr>
          <w:rFonts w:asciiTheme="majorHAnsi" w:hAnsiTheme="majorHAnsi"/>
          <w:noProof/>
          <w:sz w:val="72"/>
          <w:szCs w:val="18"/>
        </w:rPr>
        <mc:AlternateContent>
          <mc:Choice Requires="wps">
            <w:drawing>
              <wp:anchor distT="320040" distB="320040" distL="320040" distR="320040" simplePos="0" relativeHeight="251681792" behindDoc="0" locked="0" layoutInCell="1" allowOverlap="1" wp14:anchorId="1D476225" wp14:editId="137BEC39">
                <wp:simplePos x="0" y="0"/>
                <wp:positionH relativeFrom="margin">
                  <wp:align>right</wp:align>
                </wp:positionH>
                <wp:positionV relativeFrom="margin">
                  <wp:posOffset>-251460</wp:posOffset>
                </wp:positionV>
                <wp:extent cx="6838950" cy="3257550"/>
                <wp:effectExtent l="0" t="0" r="0" b="0"/>
                <wp:wrapSquare wrapText="bothSides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25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73765" w14:textId="4F6D187E" w:rsidR="00A20232" w:rsidRPr="00A20232" w:rsidRDefault="00A20232" w:rsidP="00A20232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after="0"/>
                              <w:rPr>
                                <w:rFonts w:ascii="Arial Rounded MT Bold" w:hAnsi="Arial Rounded MT Bold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20232">
                              <w:rPr>
                                <w:rFonts w:ascii="Arial Rounded MT Bold" w:hAnsi="Arial Rounded MT Bold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Diccionario de Datos</w:t>
                            </w:r>
                          </w:p>
                          <w:tbl>
                            <w:tblPr>
                              <w:tblStyle w:val="Tablanormal4"/>
                              <w:tblW w:w="104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9"/>
                              <w:gridCol w:w="1160"/>
                              <w:gridCol w:w="1534"/>
                              <w:gridCol w:w="6175"/>
                            </w:tblGrid>
                            <w:tr w:rsidR="004F7239" w14:paraId="560FA3D3" w14:textId="77777777" w:rsidTr="004F723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14:paraId="3ACB56EF" w14:textId="6D7676FB" w:rsidR="00A20232" w:rsidRPr="00B57634" w:rsidRDefault="00A20232" w:rsidP="00AC1146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 w:val="0"/>
                                      <w:bCs w:val="0"/>
                                    </w:rPr>
                                  </w:pPr>
                                  <w:r w:rsidRPr="00B57634">
                                    <w:rPr>
                                      <w:rFonts w:ascii="Arial Rounded MT Bold" w:hAnsi="Arial Rounded MT Bold"/>
                                      <w:b w:val="0"/>
                                      <w:bCs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25D2D5C9" w14:textId="7630871B" w:rsidR="00A20232" w:rsidRPr="00B57634" w:rsidRDefault="00A20232" w:rsidP="00AC11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bCs w:val="0"/>
                                    </w:rPr>
                                  </w:pPr>
                                  <w:r w:rsidRPr="00B57634">
                                    <w:rPr>
                                      <w:rFonts w:ascii="Arial Rounded MT Bold" w:hAnsi="Arial Rounded MT Bold"/>
                                      <w:b w:val="0"/>
                                      <w:bCs w:val="0"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24603406" w14:textId="343DAC52" w:rsidR="00A20232" w:rsidRPr="00B57634" w:rsidRDefault="00A20232" w:rsidP="00AC11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bCs w:val="0"/>
                                    </w:rPr>
                                  </w:pPr>
                                  <w:r w:rsidRPr="00B57634">
                                    <w:rPr>
                                      <w:rFonts w:ascii="Arial Rounded MT Bold" w:hAnsi="Arial Rounded MT Bold"/>
                                      <w:b w:val="0"/>
                                      <w:bCs w:val="0"/>
                                    </w:rPr>
                                    <w:t>Campo</w:t>
                                  </w:r>
                                </w:p>
                              </w:tc>
                              <w:tc>
                                <w:tcPr>
                                  <w:tcW w:w="6312" w:type="dxa"/>
                                </w:tcPr>
                                <w:p w14:paraId="19B87FE8" w14:textId="666885FC" w:rsidR="00A20232" w:rsidRPr="00B57634" w:rsidRDefault="00A20232" w:rsidP="00AC11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bCs w:val="0"/>
                                    </w:rPr>
                                  </w:pPr>
                                  <w:r w:rsidRPr="00B57634">
                                    <w:rPr>
                                      <w:rFonts w:ascii="Arial Rounded MT Bold" w:hAnsi="Arial Rounded MT Bold"/>
                                      <w:b w:val="0"/>
                                      <w:bCs w:val="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AC1146" w14:paraId="29A6524A" w14:textId="77777777" w:rsidTr="004F723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14:paraId="310CA680" w14:textId="2C741DBC" w:rsidR="00A20232" w:rsidRDefault="00AC1146" w:rsidP="00AC1146">
                                  <w:pPr>
                                    <w:jc w:val="center"/>
                                  </w:pPr>
                                  <w:r>
                                    <w:t>Primer Número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4D5C55F7" w14:textId="5DC9632B" w:rsidR="00A20232" w:rsidRDefault="00B57634" w:rsidP="00AC11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numbe</w:t>
                                  </w:r>
                                  <w:r w:rsidR="00AC1146">
                                    <w:t>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A5AB9EC" w14:textId="6942852F" w:rsidR="00A20232" w:rsidRDefault="00B57634" w:rsidP="00AC11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Input </w:t>
                                  </w:r>
                                  <w:r w:rsidR="00AC1146">
                                    <w:t>id=</w:t>
                                  </w: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312" w:type="dxa"/>
                                </w:tcPr>
                                <w:p w14:paraId="359B80BB" w14:textId="08267ADD" w:rsidR="00A20232" w:rsidRDefault="00B57634" w:rsidP="00AC11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Captura el valor entero que el Usuario asigna como primer número para realizar la operación</w:t>
                                  </w:r>
                                  <w:r w:rsidR="00AC1146">
                                    <w:t>.</w:t>
                                  </w:r>
                                </w:p>
                              </w:tc>
                            </w:tr>
                            <w:tr w:rsidR="00AC1146" w14:paraId="3A9F9491" w14:textId="77777777" w:rsidTr="004F723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14:paraId="1FA559FE" w14:textId="6688FAEA" w:rsidR="00AC1146" w:rsidRDefault="00AC1146" w:rsidP="00AC1146">
                                  <w:pPr>
                                    <w:jc w:val="center"/>
                                  </w:pPr>
                                  <w:r>
                                    <w:t>Segundo Número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257A2976" w14:textId="0C10CBB8" w:rsidR="00AC1146" w:rsidRDefault="00AC1146" w:rsidP="00AC11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5A955295" w14:textId="55F79375" w:rsidR="00AC1146" w:rsidRDefault="00AC1146" w:rsidP="00AC11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Input id=</w:t>
                                  </w: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12" w:type="dxa"/>
                                </w:tcPr>
                                <w:p w14:paraId="2D8DF93E" w14:textId="105E2E64" w:rsidR="00AC1146" w:rsidRDefault="00AC1146" w:rsidP="00AC11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Captura el valor entero que el Usuario asigna como segundo número para realizar la operación.</w:t>
                                  </w:r>
                                </w:p>
                              </w:tc>
                            </w:tr>
                            <w:tr w:rsidR="00AC1146" w14:paraId="6BE750A8" w14:textId="77777777" w:rsidTr="004F723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14:paraId="18628218" w14:textId="1A673409" w:rsidR="00AC1146" w:rsidRDefault="00AC1146" w:rsidP="00AC1146">
                                  <w:pPr>
                                    <w:jc w:val="center"/>
                                  </w:pPr>
                                  <w:r>
                                    <w:t xml:space="preserve">Sumar 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16258872" w14:textId="408CACF3" w:rsidR="00AC1146" w:rsidRDefault="00AC1146" w:rsidP="00AC11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button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8F039F5" w14:textId="77777777" w:rsidR="00AC1146" w:rsidRDefault="00AC1146" w:rsidP="00AC11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312" w:type="dxa"/>
                                </w:tcPr>
                                <w:p w14:paraId="72EC3CD9" w14:textId="62A68595" w:rsidR="00AC1146" w:rsidRDefault="00AC1146" w:rsidP="00AC11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Ejecutar el proceso para sumar los valores agregados.</w:t>
                                  </w:r>
                                </w:p>
                              </w:tc>
                            </w:tr>
                            <w:tr w:rsidR="00AC1146" w14:paraId="41CFB836" w14:textId="77777777" w:rsidTr="004F723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14:paraId="25B146BF" w14:textId="350925F7" w:rsidR="00AC1146" w:rsidRDefault="00AC1146" w:rsidP="00AC1146">
                                  <w:pPr>
                                    <w:jc w:val="center"/>
                                  </w:pPr>
                                  <w:r>
                                    <w:t xml:space="preserve">Restar 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1CF3DE89" w14:textId="4259839A" w:rsidR="00AC1146" w:rsidRDefault="00AC1146" w:rsidP="00AC11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B</w:t>
                                  </w:r>
                                  <w:r>
                                    <w:t>utton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52ACFCBE" w14:textId="77777777" w:rsidR="00AC1146" w:rsidRDefault="00AC1146" w:rsidP="00AC11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312" w:type="dxa"/>
                                </w:tcPr>
                                <w:p w14:paraId="5168F018" w14:textId="4374607D" w:rsidR="00AC1146" w:rsidRDefault="00AC1146" w:rsidP="00AC11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Ejecutar el proceso para restar los valores agregados.</w:t>
                                  </w:r>
                                </w:p>
                              </w:tc>
                            </w:tr>
                            <w:tr w:rsidR="00AC1146" w14:paraId="3C44030D" w14:textId="77777777" w:rsidTr="004F723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14:paraId="7E90C3CB" w14:textId="0D67D3FA" w:rsidR="00AC1146" w:rsidRDefault="00AC1146" w:rsidP="00AC1146">
                                  <w:pPr>
                                    <w:jc w:val="center"/>
                                  </w:pPr>
                                  <w:r>
                                    <w:t>Multiplicar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12B435FD" w14:textId="703CAB60" w:rsidR="00AC1146" w:rsidRDefault="00AC1146" w:rsidP="00AC11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button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2687EC79" w14:textId="77777777" w:rsidR="00AC1146" w:rsidRDefault="00AC1146" w:rsidP="00AC11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312" w:type="dxa"/>
                                </w:tcPr>
                                <w:p w14:paraId="4787B553" w14:textId="7B9FFB30" w:rsidR="00AC1146" w:rsidRDefault="00AC1146" w:rsidP="00AC11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Ejecutar el proceso para multiplicar los valores agregados.</w:t>
                                  </w:r>
                                </w:p>
                              </w:tc>
                            </w:tr>
                            <w:tr w:rsidR="00AC1146" w14:paraId="6E4B980B" w14:textId="77777777" w:rsidTr="004F723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14:paraId="1CB8F613" w14:textId="4462E4D8" w:rsidR="00AC1146" w:rsidRDefault="00AC1146" w:rsidP="00AC1146">
                                  <w:pPr>
                                    <w:jc w:val="center"/>
                                  </w:pPr>
                                  <w:r>
                                    <w:t>Dividir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7EC4EAAD" w14:textId="2D0FC352" w:rsidR="00AC1146" w:rsidRDefault="00AC1146" w:rsidP="00AC11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button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36BDC64" w14:textId="77777777" w:rsidR="00AC1146" w:rsidRDefault="00AC1146" w:rsidP="00AC11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312" w:type="dxa"/>
                                </w:tcPr>
                                <w:p w14:paraId="3BF2D7BF" w14:textId="4882E060" w:rsidR="00AC1146" w:rsidRDefault="00AC1146" w:rsidP="00AC11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Ejecutar el proceso para dividir los calores agregados</w:t>
                                  </w:r>
                                </w:p>
                              </w:tc>
                            </w:tr>
                            <w:tr w:rsidR="00AC1146" w14:paraId="4CDF8E2A" w14:textId="77777777" w:rsidTr="004F723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14:paraId="63466B21" w14:textId="55468E5C" w:rsidR="00AC1146" w:rsidRDefault="00AC1146" w:rsidP="00AC1146">
                                  <w:pPr>
                                    <w:jc w:val="center"/>
                                  </w:pPr>
                                  <w:r>
                                    <w:t>Resultado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1F88C129" w14:textId="64B8F598" w:rsidR="00AC1146" w:rsidRDefault="00AC1146" w:rsidP="00AC11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5C66F226" w14:textId="60AA4758" w:rsidR="00AC1146" w:rsidRDefault="00AC1146" w:rsidP="00AC11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Id=resultado</w:t>
                                  </w:r>
                                </w:p>
                              </w:tc>
                              <w:tc>
                                <w:tcPr>
                                  <w:tcW w:w="6312" w:type="dxa"/>
                                </w:tcPr>
                                <w:p w14:paraId="746474BE" w14:textId="740268E1" w:rsidR="00AC1146" w:rsidRDefault="00AC1146" w:rsidP="00AC11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Muestra el resultado de la operación que el usuario indiqué.</w:t>
                                  </w:r>
                                </w:p>
                              </w:tc>
                            </w:tr>
                          </w:tbl>
                          <w:p w14:paraId="6821410A" w14:textId="392EA8FA" w:rsidR="00A20232" w:rsidRDefault="00A20232" w:rsidP="00A20232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6225" id="Cuadro de texto 47" o:spid="_x0000_s1042" type="#_x0000_t202" style="position:absolute;margin-left:487.3pt;margin-top:-19.8pt;width:538.5pt;height:256.5pt;z-index:251681792;visibility:visible;mso-wrap-style:square;mso-width-percent:0;mso-height-percent:0;mso-wrap-distance-left:25.2pt;mso-wrap-distance-top:25.2pt;mso-wrap-distance-right:25.2pt;mso-wrap-distance-bottom:25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" filled="f" stroked="f" strokeweight=".5pt">
                <v:textbox inset="14.4pt,0,10.8pt,0">
                  <w:txbxContent>
                    <w:p w14:paraId="7A673765" w14:textId="4F6D187E" w:rsidR="00A20232" w:rsidRPr="00A20232" w:rsidRDefault="00A20232" w:rsidP="00A20232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after="0"/>
                        <w:rPr>
                          <w:rFonts w:ascii="Arial Rounded MT Bold" w:hAnsi="Arial Rounded MT Bold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20232">
                        <w:rPr>
                          <w:rFonts w:ascii="Arial Rounded MT Bold" w:hAnsi="Arial Rounded MT Bold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Diccionario de Datos</w:t>
                      </w:r>
                    </w:p>
                    <w:tbl>
                      <w:tblPr>
                        <w:tblStyle w:val="Tablanormal4"/>
                        <w:tblW w:w="10418" w:type="dxa"/>
                        <w:tblLook w:val="04A0" w:firstRow="1" w:lastRow="0" w:firstColumn="1" w:lastColumn="0" w:noHBand="0" w:noVBand="1"/>
                      </w:tblPr>
                      <w:tblGrid>
                        <w:gridCol w:w="1549"/>
                        <w:gridCol w:w="1160"/>
                        <w:gridCol w:w="1534"/>
                        <w:gridCol w:w="6175"/>
                      </w:tblGrid>
                      <w:tr w:rsidR="004F7239" w14:paraId="560FA3D3" w14:textId="77777777" w:rsidTr="004F723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14:paraId="3ACB56EF" w14:textId="6D7676FB" w:rsidR="00A20232" w:rsidRPr="00B57634" w:rsidRDefault="00A20232" w:rsidP="00AC1146">
                            <w:pPr>
                              <w:jc w:val="center"/>
                              <w:rPr>
                                <w:rFonts w:ascii="Arial Rounded MT Bold" w:hAnsi="Arial Rounded MT Bold"/>
                                <w:b w:val="0"/>
                                <w:bCs w:val="0"/>
                              </w:rPr>
                            </w:pPr>
                            <w:r w:rsidRPr="00B57634">
                              <w:rPr>
                                <w:rFonts w:ascii="Arial Rounded MT Bold" w:hAnsi="Arial Rounded MT Bold"/>
                                <w:b w:val="0"/>
                                <w:bCs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25D2D5C9" w14:textId="7630871B" w:rsidR="00A20232" w:rsidRPr="00B57634" w:rsidRDefault="00A20232" w:rsidP="00AC11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bCs w:val="0"/>
                              </w:rPr>
                            </w:pPr>
                            <w:r w:rsidRPr="00B57634">
                              <w:rPr>
                                <w:rFonts w:ascii="Arial Rounded MT Bold" w:hAnsi="Arial Rounded MT Bold"/>
                                <w:b w:val="0"/>
                                <w:bCs w:val="0"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24603406" w14:textId="343DAC52" w:rsidR="00A20232" w:rsidRPr="00B57634" w:rsidRDefault="00A20232" w:rsidP="00AC11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bCs w:val="0"/>
                              </w:rPr>
                            </w:pPr>
                            <w:r w:rsidRPr="00B57634">
                              <w:rPr>
                                <w:rFonts w:ascii="Arial Rounded MT Bold" w:hAnsi="Arial Rounded MT Bold"/>
                                <w:b w:val="0"/>
                                <w:bCs w:val="0"/>
                              </w:rPr>
                              <w:t>Campo</w:t>
                            </w:r>
                          </w:p>
                        </w:tc>
                        <w:tc>
                          <w:tcPr>
                            <w:tcW w:w="6312" w:type="dxa"/>
                          </w:tcPr>
                          <w:p w14:paraId="19B87FE8" w14:textId="666885FC" w:rsidR="00A20232" w:rsidRPr="00B57634" w:rsidRDefault="00A20232" w:rsidP="00AC11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bCs w:val="0"/>
                              </w:rPr>
                            </w:pPr>
                            <w:r w:rsidRPr="00B57634">
                              <w:rPr>
                                <w:rFonts w:ascii="Arial Rounded MT Bold" w:hAnsi="Arial Rounded MT Bold"/>
                                <w:b w:val="0"/>
                                <w:bCs w:val="0"/>
                              </w:rPr>
                              <w:t>Descripción</w:t>
                            </w:r>
                          </w:p>
                        </w:tc>
                      </w:tr>
                      <w:tr w:rsidR="00AC1146" w14:paraId="29A6524A" w14:textId="77777777" w:rsidTr="004F723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14:paraId="310CA680" w14:textId="2C741DBC" w:rsidR="00A20232" w:rsidRDefault="00AC1146" w:rsidP="00AC1146">
                            <w:pPr>
                              <w:jc w:val="center"/>
                            </w:pPr>
                            <w:r>
                              <w:t>Primer Número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4D5C55F7" w14:textId="5DC9632B" w:rsidR="00A20232" w:rsidRDefault="00B57634" w:rsidP="00AC11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numbe</w:t>
                            </w:r>
                            <w:r w:rsidR="00AC1146">
                              <w:t>r</w:t>
                            </w:r>
                            <w:proofErr w:type="spellEnd"/>
                          </w:p>
                        </w:tc>
                        <w:tc>
                          <w:tcPr>
                            <w:tcW w:w="1387" w:type="dxa"/>
                          </w:tcPr>
                          <w:p w14:paraId="6A5AB9EC" w14:textId="6942852F" w:rsidR="00A20232" w:rsidRDefault="00B57634" w:rsidP="00AC11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Input </w:t>
                            </w:r>
                            <w:r w:rsidR="00AC1146">
                              <w:t>id=</w:t>
                            </w: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6312" w:type="dxa"/>
                          </w:tcPr>
                          <w:p w14:paraId="359B80BB" w14:textId="08267ADD" w:rsidR="00A20232" w:rsidRDefault="00B57634" w:rsidP="00AC11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Captura el valor entero que el Usuario asigna como primer número para realizar la operación</w:t>
                            </w:r>
                            <w:r w:rsidR="00AC1146">
                              <w:t>.</w:t>
                            </w:r>
                          </w:p>
                        </w:tc>
                      </w:tr>
                      <w:tr w:rsidR="00AC1146" w14:paraId="3A9F9491" w14:textId="77777777" w:rsidTr="004F723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14:paraId="1FA559FE" w14:textId="6688FAEA" w:rsidR="00AC1146" w:rsidRDefault="00AC1146" w:rsidP="00AC1146">
                            <w:pPr>
                              <w:jc w:val="center"/>
                            </w:pPr>
                            <w:r>
                              <w:t>Segundo Número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257A2976" w14:textId="0C10CBB8" w:rsidR="00AC1146" w:rsidRDefault="00AC1146" w:rsidP="00AC11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387" w:type="dxa"/>
                          </w:tcPr>
                          <w:p w14:paraId="5A955295" w14:textId="55F79375" w:rsidR="00AC1146" w:rsidRDefault="00AC1146" w:rsidP="00AC11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Input id=</w:t>
                            </w: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312" w:type="dxa"/>
                          </w:tcPr>
                          <w:p w14:paraId="2D8DF93E" w14:textId="105E2E64" w:rsidR="00AC1146" w:rsidRDefault="00AC1146" w:rsidP="00AC11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Captura el valor entero que el Usuario asigna como segundo número para realizar la operación.</w:t>
                            </w:r>
                          </w:p>
                        </w:tc>
                      </w:tr>
                      <w:tr w:rsidR="00AC1146" w14:paraId="6BE750A8" w14:textId="77777777" w:rsidTr="004F723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14:paraId="18628218" w14:textId="1A673409" w:rsidR="00AC1146" w:rsidRDefault="00AC1146" w:rsidP="00AC1146">
                            <w:pPr>
                              <w:jc w:val="center"/>
                            </w:pPr>
                            <w:r>
                              <w:t xml:space="preserve">Sumar 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16258872" w14:textId="408CACF3" w:rsidR="00AC1146" w:rsidRDefault="00AC1146" w:rsidP="00AC11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</w:tc>
                        <w:tc>
                          <w:tcPr>
                            <w:tcW w:w="1387" w:type="dxa"/>
                          </w:tcPr>
                          <w:p w14:paraId="38F039F5" w14:textId="77777777" w:rsidR="00AC1146" w:rsidRDefault="00AC1146" w:rsidP="00AC11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312" w:type="dxa"/>
                          </w:tcPr>
                          <w:p w14:paraId="72EC3CD9" w14:textId="62A68595" w:rsidR="00AC1146" w:rsidRDefault="00AC1146" w:rsidP="00AC11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Ejecutar el proceso para sumar los valores agregados.</w:t>
                            </w:r>
                          </w:p>
                        </w:tc>
                      </w:tr>
                      <w:tr w:rsidR="00AC1146" w14:paraId="41CFB836" w14:textId="77777777" w:rsidTr="004F723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14:paraId="25B146BF" w14:textId="350925F7" w:rsidR="00AC1146" w:rsidRDefault="00AC1146" w:rsidP="00AC1146">
                            <w:pPr>
                              <w:jc w:val="center"/>
                            </w:pPr>
                            <w:r>
                              <w:t xml:space="preserve">Restar 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1CF3DE89" w14:textId="4259839A" w:rsidR="00AC1146" w:rsidRDefault="00AC1146" w:rsidP="00AC11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t>utton</w:t>
                            </w:r>
                            <w:proofErr w:type="spellEnd"/>
                          </w:p>
                        </w:tc>
                        <w:tc>
                          <w:tcPr>
                            <w:tcW w:w="1387" w:type="dxa"/>
                          </w:tcPr>
                          <w:p w14:paraId="52ACFCBE" w14:textId="77777777" w:rsidR="00AC1146" w:rsidRDefault="00AC1146" w:rsidP="00AC11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312" w:type="dxa"/>
                          </w:tcPr>
                          <w:p w14:paraId="5168F018" w14:textId="4374607D" w:rsidR="00AC1146" w:rsidRDefault="00AC1146" w:rsidP="00AC11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Ejecutar el proceso para restar los valores agregados.</w:t>
                            </w:r>
                          </w:p>
                        </w:tc>
                      </w:tr>
                      <w:tr w:rsidR="00AC1146" w14:paraId="3C44030D" w14:textId="77777777" w:rsidTr="004F723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14:paraId="7E90C3CB" w14:textId="0D67D3FA" w:rsidR="00AC1146" w:rsidRDefault="00AC1146" w:rsidP="00AC1146">
                            <w:pPr>
                              <w:jc w:val="center"/>
                            </w:pPr>
                            <w:r>
                              <w:t>Multiplicar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12B435FD" w14:textId="703CAB60" w:rsidR="00AC1146" w:rsidRDefault="00AC1146" w:rsidP="00AC11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</w:tc>
                        <w:tc>
                          <w:tcPr>
                            <w:tcW w:w="1387" w:type="dxa"/>
                          </w:tcPr>
                          <w:p w14:paraId="2687EC79" w14:textId="77777777" w:rsidR="00AC1146" w:rsidRDefault="00AC1146" w:rsidP="00AC11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312" w:type="dxa"/>
                          </w:tcPr>
                          <w:p w14:paraId="4787B553" w14:textId="7B9FFB30" w:rsidR="00AC1146" w:rsidRDefault="00AC1146" w:rsidP="00AC11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Ejecutar el proceso para multiplicar los valores agregados.</w:t>
                            </w:r>
                          </w:p>
                        </w:tc>
                      </w:tr>
                      <w:tr w:rsidR="00AC1146" w14:paraId="6E4B980B" w14:textId="77777777" w:rsidTr="004F723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14:paraId="1CB8F613" w14:textId="4462E4D8" w:rsidR="00AC1146" w:rsidRDefault="00AC1146" w:rsidP="00AC1146">
                            <w:pPr>
                              <w:jc w:val="center"/>
                            </w:pPr>
                            <w:r>
                              <w:t>Dividir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7EC4EAAD" w14:textId="2D0FC352" w:rsidR="00AC1146" w:rsidRDefault="00AC1146" w:rsidP="00AC11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</w:tc>
                        <w:tc>
                          <w:tcPr>
                            <w:tcW w:w="1387" w:type="dxa"/>
                          </w:tcPr>
                          <w:p w14:paraId="636BDC64" w14:textId="77777777" w:rsidR="00AC1146" w:rsidRDefault="00AC1146" w:rsidP="00AC11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312" w:type="dxa"/>
                          </w:tcPr>
                          <w:p w14:paraId="3BF2D7BF" w14:textId="4882E060" w:rsidR="00AC1146" w:rsidRDefault="00AC1146" w:rsidP="00AC11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Ejecutar el proceso para dividir los calores agregados</w:t>
                            </w:r>
                          </w:p>
                        </w:tc>
                      </w:tr>
                      <w:tr w:rsidR="00AC1146" w14:paraId="4CDF8E2A" w14:textId="77777777" w:rsidTr="004F723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14:paraId="63466B21" w14:textId="55468E5C" w:rsidR="00AC1146" w:rsidRDefault="00AC1146" w:rsidP="00AC1146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1F88C129" w14:textId="64B8F598" w:rsidR="00AC1146" w:rsidRDefault="00AC1146" w:rsidP="00AC11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387" w:type="dxa"/>
                          </w:tcPr>
                          <w:p w14:paraId="5C66F226" w14:textId="60AA4758" w:rsidR="00AC1146" w:rsidRDefault="00AC1146" w:rsidP="00AC11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Id=resultado</w:t>
                            </w:r>
                          </w:p>
                        </w:tc>
                        <w:tc>
                          <w:tcPr>
                            <w:tcW w:w="6312" w:type="dxa"/>
                          </w:tcPr>
                          <w:p w14:paraId="746474BE" w14:textId="740268E1" w:rsidR="00AC1146" w:rsidRDefault="00AC1146" w:rsidP="00AC11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Muestra el resultado de la operación que el usuario indiqué.</w:t>
                            </w:r>
                          </w:p>
                        </w:tc>
                      </w:tr>
                    </w:tbl>
                    <w:p w14:paraId="6821410A" w14:textId="392EA8FA" w:rsidR="00A20232" w:rsidRDefault="00A20232" w:rsidP="00A2023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A6238C3" w14:textId="1EE371BC" w:rsidR="00E92800" w:rsidRDefault="00917ADD">
      <w:pPr>
        <w:rPr>
          <w:rFonts w:asciiTheme="majorHAnsi" w:hAnsiTheme="majorHAnsi"/>
          <w:sz w:val="72"/>
          <w:szCs w:val="18"/>
        </w:rPr>
      </w:pPr>
      <w:r>
        <w:rPr>
          <w:noProof/>
        </w:rPr>
        <w:drawing>
          <wp:inline distT="0" distB="0" distL="0" distR="0" wp14:anchorId="0516E5A3" wp14:editId="04F5CFE8">
            <wp:extent cx="6645910" cy="325755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815"/>
                    <a:stretch/>
                  </pic:blipFill>
                  <pic:spPr bwMode="auto">
                    <a:xfrm>
                      <a:off x="0" y="0"/>
                      <a:ext cx="664591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800">
        <w:rPr>
          <w:rFonts w:asciiTheme="majorHAnsi" w:hAnsiTheme="majorHAnsi"/>
          <w:sz w:val="72"/>
          <w:szCs w:val="18"/>
        </w:rPr>
        <w:br w:type="page"/>
      </w:r>
    </w:p>
    <w:p w14:paraId="4760D1AD" w14:textId="5EB23CD5" w:rsidR="00917ADD" w:rsidRPr="00917ADD" w:rsidRDefault="00917ADD" w:rsidP="00917ADD">
      <w:r w:rsidRPr="004F7239">
        <w:rPr>
          <w:rFonts w:asciiTheme="majorHAnsi" w:hAnsiTheme="majorHAnsi"/>
          <w:noProof/>
          <w:sz w:val="72"/>
          <w:szCs w:val="18"/>
        </w:rPr>
        <w:lastRenderedPageBreak/>
        <mc:AlternateContent>
          <mc:Choice Requires="wps">
            <w:drawing>
              <wp:anchor distT="118745" distB="118745" distL="114300" distR="114300" simplePos="0" relativeHeight="251686912" behindDoc="0" locked="0" layoutInCell="0" allowOverlap="1" wp14:anchorId="297C6D90" wp14:editId="76259EA6">
                <wp:simplePos x="0" y="0"/>
                <wp:positionH relativeFrom="margin">
                  <wp:align>left</wp:align>
                </wp:positionH>
                <wp:positionV relativeFrom="paragraph">
                  <wp:posOffset>388</wp:posOffset>
                </wp:positionV>
                <wp:extent cx="6341110" cy="75946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110" cy="7594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858B7BC" w14:textId="5292E543" w:rsidR="00917ADD" w:rsidRPr="004F7239" w:rsidRDefault="00917ADD" w:rsidP="00917AD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4F7239"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  <w:t>Código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  <w:t xml:space="preserve"> Fuente</w:t>
                            </w:r>
                            <w:r w:rsidRPr="004F7239">
                              <w:rPr>
                                <w:rFonts w:ascii="Arial Rounded MT Bold" w:hAnsi="Arial Rounded MT Bold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  <w:t>:</w:t>
                            </w:r>
                          </w:p>
                          <w:p w14:paraId="2E8D88A1" w14:textId="2091499F" w:rsidR="00917ADD" w:rsidRPr="004F7239" w:rsidRDefault="00917ADD" w:rsidP="00917AD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C6D90" id="_x0000_s1043" type="#_x0000_t202" style="position:absolute;margin-left:0;margin-top:.05pt;width:499.3pt;height:59.8pt;z-index:251686912;visibility:visible;mso-wrap-style:square;mso-width-percent:0;mso-height-percent: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" o:allowincell="f" filled="f" stroked="f">
                <v:textbox inset="0,0,0,0">
                  <w:txbxContent>
                    <w:p w14:paraId="6858B7BC" w14:textId="5292E543" w:rsidR="00917ADD" w:rsidRPr="004F7239" w:rsidRDefault="00917ADD" w:rsidP="00917AD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</w:pPr>
                      <w:r w:rsidRPr="004F7239"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  <w:t>Código</w:t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  <w:t xml:space="preserve"> Fuente</w:t>
                      </w:r>
                      <w:r w:rsidRPr="004F7239">
                        <w:rPr>
                          <w:rFonts w:ascii="Arial Rounded MT Bold" w:hAnsi="Arial Rounded MT Bold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  <w:t>:</w:t>
                      </w:r>
                    </w:p>
                    <w:p w14:paraId="2E8D88A1" w14:textId="2091499F" w:rsidR="00917ADD" w:rsidRPr="004F7239" w:rsidRDefault="00917ADD" w:rsidP="00917AD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E62017" w14:textId="7500223A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569DC8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"es"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93E46D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53176F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5AE6E32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 initial-scale=1.0"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FC66D65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title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Solución de Problema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title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A5FB7D9" w14:textId="2B20CFCC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"StylesProyecto.css"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51CD8E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"icon"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"calculator.svg"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"image/png"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/&gt;</w:t>
      </w:r>
    </w:p>
    <w:p w14:paraId="2EBAAE73" w14:textId="003D4E40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AC34E0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onload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init</w:t>
      </w:r>
      <w:proofErr w:type="spellEnd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();"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194B9E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1ADCE6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Operaciones Básicas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3D52C2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40C8881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h2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Proceso del Programa: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h2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FDD724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Planteamos el Problema y determinamos la mejor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solucion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--&gt;</w:t>
      </w:r>
    </w:p>
    <w:p w14:paraId="3D75EBF1" w14:textId="22D02145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El software esta diseñado para capturar 2 valores enteros, realizar la operación que el Usuario indique y que muestre el resultado correspondiente a la operación </w:t>
      </w:r>
      <w:proofErr w:type="gramStart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seleccionada.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gram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FE94C16" w14:textId="458498A4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spellStart"/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Analisamos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 el proceso que tomaremos para solucionar el problema--&gt;</w:t>
      </w:r>
    </w:p>
    <w:p w14:paraId="6418CDB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Establecemos los Datos de entrada--&gt;</w:t>
      </w:r>
    </w:p>
    <w:p w14:paraId="2699E5A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Los valores de entrada que requiere este programa son: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i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2 </w:t>
      </w:r>
      <w:proofErr w:type="gramStart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variables(</w:t>
      </w:r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a y b) con valores enteros.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i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90B8277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Establecemos valores de salida--&gt;</w:t>
      </w:r>
    </w:p>
    <w:p w14:paraId="499910C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Método para procesar los datos--&gt;</w:t>
      </w:r>
    </w:p>
    <w:p w14:paraId="1025A4B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Capturar los valores ingresados para a y b y operarlos de acuerdo con lo que indique el Usuario, y luego enviarlo a la variable establecida para el </w:t>
      </w:r>
      <w:proofErr w:type="gramStart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resultado.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gram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F2DEFE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span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05A4E4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537B062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Iniciamos con la Validación de Datos--&gt;</w:t>
      </w:r>
    </w:p>
    <w:p w14:paraId="31A84E9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Ingresamos campo para el primer valor--&gt;</w:t>
      </w:r>
    </w:p>
    <w:p w14:paraId="20DC3F8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for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"a"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Ingrese el primer número: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C7D6F1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31A96E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E1CBAF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4F3D90C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Ingresamos el campo para el segundo valor--&gt;</w:t>
      </w:r>
    </w:p>
    <w:p w14:paraId="07E76C6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for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"b"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Ingrese el segundo número: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54372E12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"b"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"b"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3EF4346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CF4D35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75D3EB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Ingresamos campo para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selecionar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 la operación--&gt;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</w:t>
      </w:r>
    </w:p>
    <w:p w14:paraId="1F3C1201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sumar</w:t>
      </w:r>
      <w:proofErr w:type="spellEnd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Sumar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E8B7F3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restar</w:t>
      </w:r>
      <w:proofErr w:type="spellEnd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Restar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89B319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multipliacion</w:t>
      </w:r>
      <w:proofErr w:type="spellEnd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Multiplicar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4C9A5C6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division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Dividir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6E980D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br</w:t>
      </w:r>
      <w:proofErr w:type="spellEnd"/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6FF63E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gram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Ingresamos el campo para el resultado--&gt;</w:t>
      </w:r>
    </w:p>
    <w:p w14:paraId="6EA8ABE5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lastRenderedPageBreak/>
        <w:t>    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onload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"resultado"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Este es el resultado: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57D7709E" w14:textId="02B8F4A1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resultado</w:t>
      </w:r>
      <w:proofErr w:type="spellEnd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resultado</w:t>
      </w:r>
      <w:proofErr w:type="spellEnd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F08441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7B2A5A96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"Funcionalidad.js"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2E21A1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span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</w:p>
    <w:p w14:paraId="57109A7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</w:p>
    <w:p w14:paraId="3303599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291E2AF" w14:textId="3A17B078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917AD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9691477" w14:textId="706C2409" w:rsidR="00917ADD" w:rsidRPr="00917ADD" w:rsidRDefault="00917ADD" w:rsidP="00917ADD">
      <w:pPr>
        <w:pBdr>
          <w:left w:val="single" w:sz="12" w:space="9" w:color="4472C4" w:themeColor="accent1"/>
        </w:pBdr>
        <w:spacing w:before="240"/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917ADD"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  <w:lang w:val="en-US"/>
        </w:rPr>
        <w:t>.</w:t>
      </w:r>
      <w:r w:rsidRPr="00917ADD">
        <w:rPr>
          <w:rFonts w:ascii="Times New Roman" w:hAnsi="Times New Roman" w:cs="Times New Roman"/>
          <w:i/>
          <w:iCs/>
          <w:color w:val="2F5496" w:themeColor="accent1" w:themeShade="BF"/>
          <w:sz w:val="44"/>
          <w:szCs w:val="44"/>
          <w:lang w:val="en-US"/>
        </w:rPr>
        <w:t>JavaScript</w:t>
      </w:r>
    </w:p>
    <w:p w14:paraId="3E33FE7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init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(){</w:t>
      </w:r>
    </w:p>
    <w:p w14:paraId="6BB6DF4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alert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proofErr w:type="gramEnd"/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"Bienvenido :)"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);</w:t>
      </w:r>
    </w:p>
    <w:p w14:paraId="61A130F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}</w:t>
      </w:r>
    </w:p>
    <w:p w14:paraId="7FDF4837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  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proofErr w:type="gram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sumar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){</w:t>
      </w:r>
    </w:p>
    <w:p w14:paraId="33E26EC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//se capturan los valores de los inputs y se almacenan en variables </w:t>
      </w:r>
    </w:p>
    <w:p w14:paraId="10C17C07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"a"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69BFCBF1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"b"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7DFFCD9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//se define la variable resultado</w:t>
      </w:r>
    </w:p>
    <w:p w14:paraId="598003E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F22CF7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</w:t>
      </w: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verificacion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 de variables si son cadenas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vacias</w:t>
      </w:r>
      <w:proofErr w:type="spellEnd"/>
    </w:p>
    <w:p w14:paraId="157F0A6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45BF3EBA" w14:textId="6480A9FB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54D64494" w14:textId="3CB3EA44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}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);}</w:t>
      </w:r>
    </w:p>
    <w:p w14:paraId="3B11C7E5" w14:textId="5C9CC498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342E65C6" w14:textId="571359F8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73031EA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}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);}    </w:t>
      </w:r>
    </w:p>
    <w:p w14:paraId="59BB5EE1" w14:textId="33F14C68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</w:t>
      </w: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//ejecuto la suma de las variables</w:t>
      </w:r>
    </w:p>
    <w:p w14:paraId="0433CDC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b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5269542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  </w:t>
      </w: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//muestro el resultado de la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operacion</w:t>
      </w:r>
      <w:proofErr w:type="spellEnd"/>
    </w:p>
    <w:p w14:paraId="2DCE63B7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  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"resultado"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</w:p>
    <w:p w14:paraId="61D42D82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  }</w:t>
      </w:r>
    </w:p>
    <w:p w14:paraId="23E2BFC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    </w:t>
      </w: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proofErr w:type="gram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restar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){</w:t>
      </w:r>
    </w:p>
    <w:p w14:paraId="4CE2F55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//se capturan los valores de los inputs y se almacenan en variables </w:t>
      </w:r>
    </w:p>
    <w:p w14:paraId="39EA636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"a"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6FF4D9C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"b"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F53CCA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//se define la variable resultado</w:t>
      </w:r>
    </w:p>
    <w:p w14:paraId="6CDF44BC" w14:textId="7A28FBC9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4C5CDC3A" w14:textId="0576DC12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</w:p>
    <w:p w14:paraId="217987B2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verificacion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 de variables si son cadenas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vacias</w:t>
      </w:r>
      <w:proofErr w:type="spellEnd"/>
    </w:p>
    <w:p w14:paraId="4E577D59" w14:textId="0C685899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</w:p>
    <w:p w14:paraId="0D70965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3343C392" w14:textId="7393DF9F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49B2949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);}</w:t>
      </w:r>
    </w:p>
    <w:p w14:paraId="62FAB1C1" w14:textId="7A825BC2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4682179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07D0244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570D37AC" w14:textId="0D61DBA2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);}</w:t>
      </w:r>
    </w:p>
    <w:p w14:paraId="311DA6F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//ejecuto la resta de las variables</w:t>
      </w:r>
    </w:p>
    <w:p w14:paraId="599A1CC7" w14:textId="1AD50F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-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084EE519" w14:textId="3EF5081F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//muestro el resultado de la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operacion</w:t>
      </w:r>
      <w:proofErr w:type="spellEnd"/>
    </w:p>
    <w:p w14:paraId="55B7ABA6" w14:textId="1A072039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"resultado"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</w:p>
    <w:p w14:paraId="0240E8A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lastRenderedPageBreak/>
        <w:t>}</w:t>
      </w:r>
    </w:p>
    <w:p w14:paraId="0F2A375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</w:p>
    <w:p w14:paraId="6199FB4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multipliacion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){</w:t>
      </w:r>
    </w:p>
    <w:p w14:paraId="6B4A524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//se capturan los valores de los inputs y se almacenan en variables </w:t>
      </w:r>
    </w:p>
    <w:p w14:paraId="1D441696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"a"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58233E66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"b"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5B1DBAF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//se define la variable resultado</w:t>
      </w:r>
    </w:p>
    <w:p w14:paraId="1E99EBB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1F3E95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</w:p>
    <w:p w14:paraId="554AF0F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verificacion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 de variables si son cadenas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vacias</w:t>
      </w:r>
      <w:proofErr w:type="spellEnd"/>
    </w:p>
    <w:p w14:paraId="370A1495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</w:p>
    <w:p w14:paraId="18C47977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44747BD5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43BF7DA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);}</w:t>
      </w:r>
    </w:p>
    <w:p w14:paraId="244489B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7464431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456DBA3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);}</w:t>
      </w:r>
    </w:p>
    <w:p w14:paraId="1D8EB91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//ejecuto la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multiplicacion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 de las variables</w:t>
      </w:r>
    </w:p>
    <w:p w14:paraId="075E5AC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*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49CE48F5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//muestro el resultado de la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operacion</w:t>
      </w:r>
      <w:proofErr w:type="spellEnd"/>
    </w:p>
    <w:p w14:paraId="09D1BAB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"resultado"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</w:p>
    <w:p w14:paraId="4DF4E4E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}</w:t>
      </w:r>
    </w:p>
    <w:p w14:paraId="46FE7DBC" w14:textId="77777777" w:rsidR="00917ADD" w:rsidRPr="00917ADD" w:rsidRDefault="00917ADD" w:rsidP="00917A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</w:p>
    <w:p w14:paraId="2C2A6CE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division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){</w:t>
      </w:r>
    </w:p>
    <w:p w14:paraId="72A0274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//se capturan los valores de los inputs y se almacenan en variables </w:t>
      </w:r>
    </w:p>
    <w:p w14:paraId="050F3DA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"a"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34BC5947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"b"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38B9C21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//se define la variable resultado</w:t>
      </w:r>
    </w:p>
    <w:p w14:paraId="49571F1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r w:rsidRPr="00917ADD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var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2E511E3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</w:p>
    <w:p w14:paraId="7901ABF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verificacion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 de variables si son cadenas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vacias</w:t>
      </w:r>
      <w:proofErr w:type="spellEnd"/>
    </w:p>
    <w:p w14:paraId="502E866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23E72AC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766217A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);}</w:t>
      </w:r>
    </w:p>
    <w:p w14:paraId="2C32FE7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==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3B592B7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66E56751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  <w:r w:rsidRPr="00917ADD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proofErr w:type="spellStart"/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);}</w:t>
      </w:r>
    </w:p>
    <w:p w14:paraId="09B98EA2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</w:p>
    <w:p w14:paraId="2EA1882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//ejecuto la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dicisión</w:t>
      </w:r>
      <w:proofErr w:type="spellEnd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 de las variables</w:t>
      </w:r>
    </w:p>
    <w:p w14:paraId="05F1664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/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b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8EDCCB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//muestro el resultado de la </w:t>
      </w:r>
      <w:proofErr w:type="spellStart"/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operacion</w:t>
      </w:r>
      <w:proofErr w:type="spellEnd"/>
    </w:p>
    <w:p w14:paraId="75D4872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proofErr w:type="spellStart"/>
      <w:proofErr w:type="gram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"resultado"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resultado</w:t>
      </w:r>
    </w:p>
    <w:p w14:paraId="75513C0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}</w:t>
      </w:r>
    </w:p>
    <w:p w14:paraId="06464863" w14:textId="3A7CBD3B" w:rsidR="006A2C5D" w:rsidRDefault="006A2C5D" w:rsidP="00917ADD">
      <w:pPr>
        <w:spacing w:before="240"/>
        <w:rPr>
          <w:rFonts w:asciiTheme="majorHAnsi" w:hAnsiTheme="majorHAnsi"/>
          <w:sz w:val="28"/>
          <w:szCs w:val="2"/>
        </w:rPr>
      </w:pPr>
    </w:p>
    <w:p w14:paraId="5E745480" w14:textId="2FDAAB10" w:rsidR="00917ADD" w:rsidRDefault="00917ADD">
      <w:pPr>
        <w:rPr>
          <w:rFonts w:asciiTheme="majorHAnsi" w:hAnsiTheme="majorHAnsi"/>
          <w:sz w:val="28"/>
          <w:szCs w:val="2"/>
        </w:rPr>
      </w:pPr>
      <w:r>
        <w:rPr>
          <w:rFonts w:asciiTheme="majorHAnsi" w:hAnsiTheme="majorHAnsi"/>
          <w:sz w:val="28"/>
          <w:szCs w:val="2"/>
        </w:rPr>
        <w:br w:type="page"/>
      </w:r>
    </w:p>
    <w:p w14:paraId="18B63F2E" w14:textId="30DF2059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lastRenderedPageBreak/>
        <w:t>body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22A28B13" w14:textId="7AE8D1E4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F7239">
        <w:rPr>
          <w:rFonts w:asciiTheme="majorHAnsi" w:hAnsiTheme="majorHAnsi"/>
          <w:noProof/>
          <w:sz w:val="72"/>
          <w:szCs w:val="18"/>
        </w:rPr>
        <mc:AlternateContent>
          <mc:Choice Requires="wps">
            <w:drawing>
              <wp:anchor distT="118745" distB="118745" distL="114300" distR="114300" simplePos="0" relativeHeight="251688960" behindDoc="0" locked="0" layoutInCell="0" allowOverlap="1" wp14:anchorId="5B4D6396" wp14:editId="0BBEC4A2">
                <wp:simplePos x="0" y="0"/>
                <wp:positionH relativeFrom="margin">
                  <wp:align>right</wp:align>
                </wp:positionH>
                <wp:positionV relativeFrom="margin">
                  <wp:posOffset>214886</wp:posOffset>
                </wp:positionV>
                <wp:extent cx="629285" cy="34417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34417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2066E43" w14:textId="5A880CD1" w:rsidR="00917ADD" w:rsidRPr="004F7239" w:rsidRDefault="00917ADD" w:rsidP="00917AD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  <w:lang w:val="es-GT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D6396" id="_x0000_s1044" type="#_x0000_t202" style="position:absolute;margin-left:-1.65pt;margin-top:16.9pt;width:49.55pt;height:27.1pt;z-index:251688960;visibility:visible;mso-wrap-style:square;mso-width-percent:0;mso-height-percent:0;mso-wrap-distance-left:9pt;mso-wrap-distance-top:9.35pt;mso-wrap-distance-right:9pt;mso-wrap-distance-bottom:9.35pt;mso-position-horizontal:righ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" o:allowincell="f" filled="f" stroked="f">
                <v:textbox inset="0,0,0,0">
                  <w:txbxContent>
                    <w:p w14:paraId="32066E43" w14:textId="5A880CD1" w:rsidR="00917ADD" w:rsidRPr="004F7239" w:rsidRDefault="00917ADD" w:rsidP="00917AD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44"/>
                          <w:szCs w:val="44"/>
                          <w:lang w:val="es-GT"/>
                        </w:rPr>
                        <w:t>CSS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#E0E1F3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50BE16B1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6A9955"/>
          <w:sz w:val="21"/>
          <w:szCs w:val="21"/>
          <w:lang w:val="en-US" w:eastAsia="es-GT"/>
        </w:rPr>
        <w:t>/*padding: 100px 0;*/</w:t>
      </w:r>
    </w:p>
    <w:p w14:paraId="27796662" w14:textId="042B797B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</w:t>
      </w:r>
    </w:p>
    <w:p w14:paraId="77598E85" w14:textId="35864C45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div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41BD8B1D" w14:textId="024C1190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#35B1F3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;</w:t>
      </w:r>
    </w:p>
    <w:p w14:paraId="1F8EA8AF" w14:textId="50AF2DCD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margin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auto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3EEA108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width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50%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3489B5E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border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3px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solid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#A3A3A3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22155AF5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padding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5px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284F2745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border-radius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5px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7FA259B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</w:t>
      </w:r>
    </w:p>
    <w:p w14:paraId="125948B5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h1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0646FF4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text-align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center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6CBC111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#DDF5FF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05E9B34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font-family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'Times New Roman'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Times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serif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719026C6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</w:t>
      </w:r>
    </w:p>
    <w:p w14:paraId="422C74A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h2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3E84659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#DDF5FF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783B194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font-family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'Times New Roman'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Times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serif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0E46233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}</w:t>
      </w:r>
    </w:p>
    <w:p w14:paraId="33C2E90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proofErr w:type="gramStart"/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p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{</w:t>
      </w:r>
      <w:proofErr w:type="gramEnd"/>
    </w:p>
    <w:p w14:paraId="577178E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#DDF5FF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3738B9FF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font-family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'Lucida Sans'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'Lucida Sans Regular'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'Lucida Grande'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'Lucida Sans Unicode'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, Geneva,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Verdana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,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sans-serif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1644315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</w:t>
      </w:r>
    </w:p>
    <w:p w14:paraId="5124EDC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hr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10C2E714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width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95%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2027A071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height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2pt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2B42CF0B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silver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3D0D911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</w:p>
    <w:p w14:paraId="4C85079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span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2681D21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#DDF5FF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 </w:t>
      </w:r>
    </w:p>
    <w:p w14:paraId="5D65EE8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font-size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25px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2A7CD55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</w:p>
    <w:p w14:paraId="1212113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5A2B99A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button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55B1EB90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border-radius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8px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25A6DBF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transition-duration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0.4s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0D52493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#CEEFFC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;</w:t>
      </w:r>
    </w:p>
    <w:p w14:paraId="28D051D9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font-size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25px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5AE0BD82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text-align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center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7AD30F98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margin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auto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   </w:t>
      </w:r>
    </w:p>
    <w:p w14:paraId="0E0A4597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padding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16px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3B1C5FA3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</w:t>
      </w:r>
    </w:p>
    <w:p w14:paraId="4A8DC961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}</w:t>
      </w:r>
    </w:p>
    <w:p w14:paraId="3C736DEC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17ADD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button:hover</w:t>
      </w:r>
      <w:proofErr w:type="spellEnd"/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{</w:t>
      </w:r>
    </w:p>
    <w:p w14:paraId="334CCEDA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</w:t>
      </w:r>
      <w:r w:rsidRPr="00917AD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#4B8CF5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24A84C0D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17AD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box-shadow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12px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16px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rgba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0.24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),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17px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50px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17ADD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rgba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917ADD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0.19</w:t>
      </w: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677A53CE" w14:textId="77777777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</w:p>
    <w:p w14:paraId="72E14240" w14:textId="59B4FD1A" w:rsidR="00917ADD" w:rsidRPr="00917ADD" w:rsidRDefault="00917ADD" w:rsidP="0091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</w:pPr>
      <w:r w:rsidRPr="00917ADD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}</w:t>
      </w:r>
    </w:p>
    <w:sectPr w:rsidR="00917ADD" w:rsidRPr="00917ADD" w:rsidSect="004B3A66">
      <w:headerReference w:type="default" r:id="rId14"/>
      <w:footerReference w:type="default" r:id="rId15"/>
      <w:headerReference w:type="first" r:id="rId16"/>
      <w:pgSz w:w="11906" w:h="16838" w:code="9"/>
      <w:pgMar w:top="720" w:right="720" w:bottom="720" w:left="720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6EB8" w14:textId="77777777" w:rsidR="00767F5D" w:rsidRDefault="00767F5D" w:rsidP="008606AB">
      <w:r>
        <w:separator/>
      </w:r>
    </w:p>
  </w:endnote>
  <w:endnote w:type="continuationSeparator" w:id="0">
    <w:p w14:paraId="6201BB24" w14:textId="77777777" w:rsidR="00767F5D" w:rsidRDefault="00767F5D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9796D" w14:textId="1FD12542" w:rsidR="00D24B3C" w:rsidRPr="00E81B4B" w:rsidRDefault="00E92800" w:rsidP="00E81B4B">
    <w:pPr>
      <w:pStyle w:val="Piedepgina"/>
    </w:pPr>
    <w:r>
      <w:t>Introducción a los Sistemas de Cómputo/ Proyecto #2</w:t>
    </w:r>
    <w:r w:rsidR="00D24B3C">
      <w:rPr>
        <w:lang w:bidi="es-ES"/>
      </w:rPr>
      <w:t xml:space="preserve"> </w:t>
    </w:r>
    <w:r w:rsidR="00D24B3C">
      <w:rPr>
        <w:lang w:bidi="es-ES"/>
      </w:rPr>
      <w:tab/>
    </w:r>
    <w:r w:rsidR="00D24B3C">
      <w:rPr>
        <w:lang w:bidi="es-ES"/>
      </w:rPr>
      <w:tab/>
    </w:r>
    <w:sdt>
      <w:sdtPr>
        <w:id w:val="1328789105"/>
        <w:docPartObj>
          <w:docPartGallery w:val="Page Numbers (Bottom of Page)"/>
          <w:docPartUnique/>
        </w:docPartObj>
      </w:sdtPr>
      <w:sdtContent>
        <w:r w:rsidR="00D24B3C" w:rsidRPr="00AD010B">
          <w:rPr>
            <w:rStyle w:val="Nmerodepgina"/>
            <w:noProof/>
            <w:highlight w:val="lightGray"/>
            <w:lang w:bidi="es-ES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255037C" wp14:editId="3273824A">
                  <wp:simplePos x="0" y="0"/>
                  <wp:positionH relativeFrom="page">
                    <wp:align>center</wp:align>
                  </wp:positionH>
                  <wp:positionV relativeFrom="page">
                    <wp:align>bottom</wp:align>
                  </wp:positionV>
                  <wp:extent cx="7596000" cy="644400"/>
                  <wp:effectExtent l="0" t="0" r="2540" b="3810"/>
                  <wp:wrapNone/>
                  <wp:docPr id="7" name="Rectángulo 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96000" cy="64440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100000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969210" id="Rectángulo 7" o:spid="_x0000_s1026" style="position:absolute;margin-left:0;margin-top:0;width:598.1pt;height:50.75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" fillcolor="#d3d3d3" stroked="f" strokeweight="1pt">
                  <w10:wrap anchorx="page" anchory="page"/>
                </v:rect>
              </w:pict>
            </mc:Fallback>
          </mc:AlternateContent>
        </w:r>
        <w:r w:rsidR="00D24B3C" w:rsidRPr="00AD010B">
          <w:rPr>
            <w:rStyle w:val="Nmerodepgina"/>
            <w:highlight w:val="lightGray"/>
            <w:lang w:bidi="es-ES"/>
          </w:rPr>
          <w:fldChar w:fldCharType="begin"/>
        </w:r>
        <w:r w:rsidR="00D24B3C" w:rsidRPr="00AD010B">
          <w:rPr>
            <w:rStyle w:val="Nmerodepgina"/>
            <w:highlight w:val="lightGray"/>
            <w:lang w:bidi="es-ES"/>
          </w:rPr>
          <w:instrText xml:space="preserve"> PAGE   \* MERGEFORMAT </w:instrText>
        </w:r>
        <w:r w:rsidR="00D24B3C" w:rsidRPr="00AD010B">
          <w:rPr>
            <w:rStyle w:val="Nmerodepgina"/>
            <w:highlight w:val="lightGray"/>
            <w:lang w:bidi="es-ES"/>
          </w:rPr>
          <w:fldChar w:fldCharType="separate"/>
        </w:r>
        <w:r w:rsidR="00D24B3C">
          <w:rPr>
            <w:rStyle w:val="Nmerodepgina"/>
            <w:noProof/>
            <w:highlight w:val="lightGray"/>
            <w:lang w:bidi="es-ES"/>
          </w:rPr>
          <w:t>6</w:t>
        </w:r>
        <w:r w:rsidR="00D24B3C" w:rsidRPr="00AD010B">
          <w:rPr>
            <w:rStyle w:val="Nmerodepgina"/>
            <w:highlight w:val="lightGray"/>
            <w:lang w:bidi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D2165" w14:textId="77777777" w:rsidR="00767F5D" w:rsidRDefault="00767F5D" w:rsidP="008606AB">
      <w:r>
        <w:separator/>
      </w:r>
    </w:p>
  </w:footnote>
  <w:footnote w:type="continuationSeparator" w:id="0">
    <w:p w14:paraId="01239BAB" w14:textId="77777777" w:rsidR="00767F5D" w:rsidRDefault="00767F5D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68904" w14:textId="77777777" w:rsidR="00D24B3C" w:rsidRDefault="00D24B3C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66BCE53A" wp14:editId="77B2D2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3775" cy="10325100"/>
              <wp:effectExtent l="114300" t="114300" r="133350" b="133350"/>
              <wp:wrapNone/>
              <wp:docPr id="15" name="Rectángulo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911B7B7" id="Rectángulo 15" o:spid="_x0000_s1026" style="position:absolute;margin-left:0;margin-top:0;width:578.25pt;height:813pt;z-index:-25165824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" filled="f" strokecolor="#d3d3d3" strokeweight="20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90BC6" w14:textId="77777777" w:rsidR="00D24B3C" w:rsidRDefault="00D24B3C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45A2D59" wp14:editId="628A685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08000" cy="10440000"/>
              <wp:effectExtent l="114300" t="114300" r="133350" b="133350"/>
              <wp:wrapNone/>
              <wp:docPr id="16" name="Rectángulo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00" cy="104400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2A5D14B" id="Rectángulo 16" o:spid="_x0000_s1026" style="position:absolute;margin-left:0;margin-top:0;width:575.45pt;height:822.0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F62906"/>
    <w:multiLevelType w:val="hybridMultilevel"/>
    <w:tmpl w:val="0D7EEFD2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F7AE1"/>
    <w:multiLevelType w:val="hybridMultilevel"/>
    <w:tmpl w:val="25B8772A"/>
    <w:lvl w:ilvl="0" w:tplc="F782D66A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D451A"/>
    <w:multiLevelType w:val="hybridMultilevel"/>
    <w:tmpl w:val="26CA6F1C"/>
    <w:lvl w:ilvl="0" w:tplc="F23440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45D7A"/>
    <w:multiLevelType w:val="multilevel"/>
    <w:tmpl w:val="7E5E73A2"/>
    <w:styleLink w:val="ListaConVietas"/>
    <w:lvl w:ilvl="0">
      <w:start w:val="1"/>
      <w:numFmt w:val="bullet"/>
      <w:pStyle w:val="Listaconvietas0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aconvietas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12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CB"/>
    <w:rsid w:val="000040C5"/>
    <w:rsid w:val="0002791A"/>
    <w:rsid w:val="0003687F"/>
    <w:rsid w:val="000630AD"/>
    <w:rsid w:val="0009280B"/>
    <w:rsid w:val="0011639C"/>
    <w:rsid w:val="001307F2"/>
    <w:rsid w:val="00157987"/>
    <w:rsid w:val="00202043"/>
    <w:rsid w:val="00224640"/>
    <w:rsid w:val="00233809"/>
    <w:rsid w:val="00240FC4"/>
    <w:rsid w:val="00244D0B"/>
    <w:rsid w:val="002521CA"/>
    <w:rsid w:val="002868AC"/>
    <w:rsid w:val="002E626B"/>
    <w:rsid w:val="002F32E3"/>
    <w:rsid w:val="003022AB"/>
    <w:rsid w:val="0030312F"/>
    <w:rsid w:val="003515DC"/>
    <w:rsid w:val="003D656E"/>
    <w:rsid w:val="00460948"/>
    <w:rsid w:val="0046798E"/>
    <w:rsid w:val="004A20D6"/>
    <w:rsid w:val="004A38EC"/>
    <w:rsid w:val="004B3A66"/>
    <w:rsid w:val="004D14EE"/>
    <w:rsid w:val="004D6E68"/>
    <w:rsid w:val="004E39FD"/>
    <w:rsid w:val="004E3DA3"/>
    <w:rsid w:val="004F260A"/>
    <w:rsid w:val="004F7239"/>
    <w:rsid w:val="0052261B"/>
    <w:rsid w:val="00524BAE"/>
    <w:rsid w:val="00563311"/>
    <w:rsid w:val="00577411"/>
    <w:rsid w:val="0058022C"/>
    <w:rsid w:val="005979D4"/>
    <w:rsid w:val="005B2E47"/>
    <w:rsid w:val="005B34DF"/>
    <w:rsid w:val="005D7EFC"/>
    <w:rsid w:val="005E2CCD"/>
    <w:rsid w:val="00615616"/>
    <w:rsid w:val="00654740"/>
    <w:rsid w:val="00671403"/>
    <w:rsid w:val="00682618"/>
    <w:rsid w:val="00692F0D"/>
    <w:rsid w:val="006A2C5D"/>
    <w:rsid w:val="006C08BD"/>
    <w:rsid w:val="006C67DE"/>
    <w:rsid w:val="006E1E2D"/>
    <w:rsid w:val="006F544B"/>
    <w:rsid w:val="00720DC0"/>
    <w:rsid w:val="0074607A"/>
    <w:rsid w:val="00767F5D"/>
    <w:rsid w:val="007B04B0"/>
    <w:rsid w:val="007D5A3F"/>
    <w:rsid w:val="0080749A"/>
    <w:rsid w:val="008606AB"/>
    <w:rsid w:val="008A0D41"/>
    <w:rsid w:val="008D187A"/>
    <w:rsid w:val="008D25F7"/>
    <w:rsid w:val="008F1B7F"/>
    <w:rsid w:val="008F4289"/>
    <w:rsid w:val="00917ADD"/>
    <w:rsid w:val="00943598"/>
    <w:rsid w:val="00950B0F"/>
    <w:rsid w:val="0098733A"/>
    <w:rsid w:val="009A5E7C"/>
    <w:rsid w:val="009F6597"/>
    <w:rsid w:val="00A0684D"/>
    <w:rsid w:val="00A06E32"/>
    <w:rsid w:val="00A20232"/>
    <w:rsid w:val="00A32524"/>
    <w:rsid w:val="00A777EF"/>
    <w:rsid w:val="00A91398"/>
    <w:rsid w:val="00AB45CE"/>
    <w:rsid w:val="00AB60FA"/>
    <w:rsid w:val="00AC1146"/>
    <w:rsid w:val="00AD010B"/>
    <w:rsid w:val="00AF42CB"/>
    <w:rsid w:val="00B26DBD"/>
    <w:rsid w:val="00B30030"/>
    <w:rsid w:val="00B4286F"/>
    <w:rsid w:val="00B5279B"/>
    <w:rsid w:val="00B57634"/>
    <w:rsid w:val="00B70C76"/>
    <w:rsid w:val="00B71E3C"/>
    <w:rsid w:val="00B726D8"/>
    <w:rsid w:val="00B81AAE"/>
    <w:rsid w:val="00B9660E"/>
    <w:rsid w:val="00BA15AE"/>
    <w:rsid w:val="00BB76A1"/>
    <w:rsid w:val="00C0353D"/>
    <w:rsid w:val="00C13772"/>
    <w:rsid w:val="00C16233"/>
    <w:rsid w:val="00C31B26"/>
    <w:rsid w:val="00C51F16"/>
    <w:rsid w:val="00C5543E"/>
    <w:rsid w:val="00C6208F"/>
    <w:rsid w:val="00C96E5D"/>
    <w:rsid w:val="00CA7C30"/>
    <w:rsid w:val="00CC0EDB"/>
    <w:rsid w:val="00CD01D6"/>
    <w:rsid w:val="00D05B00"/>
    <w:rsid w:val="00D24B3C"/>
    <w:rsid w:val="00D27F37"/>
    <w:rsid w:val="00D359E1"/>
    <w:rsid w:val="00D54778"/>
    <w:rsid w:val="00D6410D"/>
    <w:rsid w:val="00D8227D"/>
    <w:rsid w:val="00DE2209"/>
    <w:rsid w:val="00DF799F"/>
    <w:rsid w:val="00E20E57"/>
    <w:rsid w:val="00E25ADD"/>
    <w:rsid w:val="00E81B4B"/>
    <w:rsid w:val="00E92800"/>
    <w:rsid w:val="00EB6826"/>
    <w:rsid w:val="00EC7EB3"/>
    <w:rsid w:val="00ED7F81"/>
    <w:rsid w:val="00F005BB"/>
    <w:rsid w:val="00F026F3"/>
    <w:rsid w:val="00F03E09"/>
    <w:rsid w:val="00F04116"/>
    <w:rsid w:val="00F04CC8"/>
    <w:rsid w:val="00F45333"/>
    <w:rsid w:val="00FA2A95"/>
    <w:rsid w:val="00FC12E7"/>
    <w:rsid w:val="00FD48D3"/>
    <w:rsid w:val="00F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3A90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s-E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D4"/>
  </w:style>
  <w:style w:type="paragraph" w:styleId="Ttulo1">
    <w:name w:val="heading 1"/>
    <w:basedOn w:val="Normal"/>
    <w:next w:val="Normal"/>
    <w:link w:val="Ttulo1Ca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16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Ttulo3">
    <w:name w:val="heading 3"/>
    <w:basedOn w:val="Normal"/>
    <w:next w:val="Normal"/>
    <w:link w:val="Ttulo3C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0030"/>
    <w:rPr>
      <w:rFonts w:asciiTheme="majorHAnsi" w:hAnsiTheme="majorHAnsi"/>
      <w:b/>
      <w:bCs/>
      <w:sz w:val="72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3E09"/>
  </w:style>
  <w:style w:type="paragraph" w:styleId="Piedepgina">
    <w:name w:val="footer"/>
    <w:basedOn w:val="Normal"/>
    <w:link w:val="PiedepginaC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9FD"/>
    <w:rPr>
      <w:rFonts w:asciiTheme="majorHAnsi" w:hAnsiTheme="majorHAnsi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1F16"/>
    <w:rPr>
      <w:rFonts w:asciiTheme="majorHAnsi" w:hAnsiTheme="majorHAnsi"/>
      <w:bCs/>
      <w:color w:val="4472C4" w:themeColor="accent1"/>
      <w:sz w:val="36"/>
      <w:szCs w:val="56"/>
    </w:rPr>
  </w:style>
  <w:style w:type="table" w:styleId="Tablaconcuadrcula">
    <w:name w:val="Table Grid"/>
    <w:basedOn w:val="Tabla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F03E09"/>
    <w:rPr>
      <w:color w:val="4472C4" w:themeColor="accent1"/>
      <w:sz w:val="36"/>
      <w:szCs w:val="32"/>
    </w:rPr>
  </w:style>
  <w:style w:type="paragraph" w:styleId="Prrafodelista">
    <w:name w:val="List Paragraph"/>
    <w:basedOn w:val="Normal"/>
    <w:uiPriority w:val="34"/>
    <w:qFormat/>
    <w:rsid w:val="00CD01D6"/>
    <w:pPr>
      <w:numPr>
        <w:numId w:val="3"/>
      </w:numPr>
      <w:ind w:left="244" w:hanging="357"/>
    </w:pPr>
  </w:style>
  <w:style w:type="character" w:styleId="Textodelmarcadordeposicin">
    <w:name w:val="Placeholder Text"/>
    <w:basedOn w:val="Fuentedeprrafopredeter"/>
    <w:uiPriority w:val="99"/>
    <w:semiHidden/>
    <w:rsid w:val="006C08BD"/>
    <w:rPr>
      <w:color w:val="808080"/>
    </w:rPr>
  </w:style>
  <w:style w:type="character" w:styleId="nfasis">
    <w:name w:val="Emphasis"/>
    <w:basedOn w:val="Fuentedeprrafopredeter"/>
    <w:uiPriority w:val="20"/>
    <w:qFormat/>
    <w:rsid w:val="00EC7EB3"/>
    <w:rPr>
      <w:i w:val="0"/>
      <w:iCs/>
      <w:color w:val="4472C4" w:themeColor="accent1"/>
    </w:rPr>
  </w:style>
  <w:style w:type="paragraph" w:styleId="Listaconvietas0">
    <w:name w:val="List Bullet"/>
    <w:basedOn w:val="Normal"/>
    <w:uiPriority w:val="99"/>
    <w:qFormat/>
    <w:rsid w:val="0098733A"/>
    <w:pPr>
      <w:numPr>
        <w:numId w:val="10"/>
      </w:numPr>
      <w:tabs>
        <w:tab w:val="clear" w:pos="360"/>
      </w:tabs>
      <w:spacing w:after="0"/>
      <w:contextualSpacing/>
    </w:pPr>
  </w:style>
  <w:style w:type="numbering" w:customStyle="1" w:styleId="ListaConVietas">
    <w:name w:val="ListaConViñetas"/>
    <w:uiPriority w:val="99"/>
    <w:rsid w:val="0098733A"/>
    <w:pPr>
      <w:numPr>
        <w:numId w:val="10"/>
      </w:numPr>
    </w:pPr>
  </w:style>
  <w:style w:type="paragraph" w:styleId="Descripcin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aconvietas2">
    <w:name w:val="List Bullet 2"/>
    <w:basedOn w:val="Normal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Nmerodepgina">
    <w:name w:val="page number"/>
    <w:basedOn w:val="Fuentedeprrafopredeter"/>
    <w:uiPriority w:val="99"/>
    <w:rsid w:val="00AD010B"/>
    <w:rPr>
      <w:color w:val="4472C4" w:themeColor="accent1"/>
    </w:rPr>
  </w:style>
  <w:style w:type="paragraph" w:customStyle="1" w:styleId="Ttulodeportada1">
    <w:name w:val="Título de portada 1"/>
    <w:basedOn w:val="Normal"/>
    <w:link w:val="Carcterdettulo1deportada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Ttulodeportada2">
    <w:name w:val="Título de portada 2"/>
    <w:basedOn w:val="Normal"/>
    <w:next w:val="Normal"/>
    <w:link w:val="Carcterdettulo2deportada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arcterdettulo1deportada">
    <w:name w:val="Carácter de título 1 de portada"/>
    <w:basedOn w:val="Ttulo1Car"/>
    <w:link w:val="Ttulodeportada1"/>
    <w:uiPriority w:val="10"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arcterdettulo2deportada">
    <w:name w:val="Carácter de título 2 de portada"/>
    <w:basedOn w:val="Fuentedeprrafopredeter"/>
    <w:link w:val="Ttulodeportada2"/>
    <w:uiPriority w:val="10"/>
    <w:rsid w:val="005979D4"/>
    <w:rPr>
      <w:color w:val="4472C4" w:themeColor="accent1"/>
      <w:sz w:val="44"/>
      <w:szCs w:val="44"/>
    </w:rPr>
  </w:style>
  <w:style w:type="paragraph" w:styleId="Sinespaciado">
    <w:name w:val="No Spacing"/>
    <w:link w:val="SinespaciadoCar"/>
    <w:uiPriority w:val="1"/>
    <w:qFormat/>
    <w:rsid w:val="00CA7C30"/>
    <w:pPr>
      <w:spacing w:after="0"/>
    </w:pPr>
    <w:rPr>
      <w:rFonts w:eastAsiaTheme="minorEastAsia"/>
      <w:color w:val="auto"/>
      <w:sz w:val="22"/>
      <w:szCs w:val="22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7C30"/>
    <w:rPr>
      <w:rFonts w:eastAsiaTheme="minorEastAsia"/>
      <w:color w:val="auto"/>
      <w:sz w:val="22"/>
      <w:szCs w:val="22"/>
      <w:lang w:val="es-GT" w:eastAsia="es-GT"/>
    </w:rPr>
  </w:style>
  <w:style w:type="table" w:styleId="Tablanormal4">
    <w:name w:val="Plain Table 4"/>
    <w:basedOn w:val="Tablanormal"/>
    <w:uiPriority w:val="44"/>
    <w:rsid w:val="004F723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ALD\AppData\Roaming\Microsoft\Templates\Informe%20estudiantil%20tradicional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estudiantil tradicional.dotx</Template>
  <TotalTime>0</TotalTime>
  <Pages>8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2020-04-25T22:24:00Z</dcterms:created>
  <dcterms:modified xsi:type="dcterms:W3CDTF">2020-04-26T01:53:00Z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